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063C" w14:textId="77777777" w:rsidR="007A1856" w:rsidRPr="000A227E" w:rsidRDefault="007A1856">
      <w:pPr>
        <w:spacing w:before="0" w:after="0" w:line="60" w:lineRule="exact"/>
        <w:rPr>
          <w:sz w:val="20"/>
          <w:szCs w:val="6"/>
        </w:rPr>
      </w:pPr>
    </w:p>
    <w:tbl>
      <w:tblPr>
        <w:tblpPr w:leftFromText="180" w:rightFromText="180" w:vertAnchor="page" w:horzAnchor="page" w:tblpX="3555" w:tblpY="2882"/>
        <w:tblW w:w="291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ank you for submitting resume"/>
      </w:tblPr>
      <w:tblGrid>
        <w:gridCol w:w="8551"/>
      </w:tblGrid>
      <w:tr w:rsidR="000A227E" w14:paraId="19D3C40B" w14:textId="77777777" w:rsidTr="000A227E">
        <w:trPr>
          <w:trHeight w:hRule="exact" w:val="6392"/>
        </w:trPr>
        <w:tc>
          <w:tcPr>
            <w:tcW w:w="8550" w:type="dxa"/>
            <w:vAlign w:val="center"/>
          </w:tcPr>
          <w:p w14:paraId="7AAAD52B" w14:textId="77777777" w:rsidR="000A227E" w:rsidRDefault="000A227E" w:rsidP="000A227E">
            <w:pPr>
              <w:pStyle w:val="Heading2"/>
              <w:ind w:left="0" w:right="-184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06C0D3CD" w14:textId="77777777" w:rsidR="000A227E" w:rsidRDefault="000A227E" w:rsidP="000A227E">
            <w:pPr>
              <w:jc w:val="center"/>
            </w:pPr>
            <w:r>
              <w:t>One-time approval for credit card use</w:t>
            </w:r>
          </w:p>
          <w:p w14:paraId="0BA24088" w14:textId="1F7BAB30" w:rsidR="000A227E" w:rsidRDefault="000A227E" w:rsidP="000A227E">
            <w:pPr>
              <w:spacing w:line="360" w:lineRule="auto"/>
              <w:ind w:right="-3741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</w:t>
            </w:r>
            <w:r>
              <w:rPr>
                <w:sz w:val="28"/>
              </w:rPr>
              <w:t>_</w:t>
            </w:r>
            <w:r w:rsidRPr="00723F1F">
              <w:rPr>
                <w:sz w:val="28"/>
              </w:rPr>
              <w:t>__</w:t>
            </w:r>
          </w:p>
          <w:p w14:paraId="2E8A18A5" w14:textId="67F0DC91" w:rsidR="000A227E" w:rsidRPr="00723F1F" w:rsidRDefault="000A227E" w:rsidP="000A227E">
            <w:pPr>
              <w:spacing w:line="480" w:lineRule="auto"/>
              <w:ind w:right="-544"/>
              <w:rPr>
                <w:sz w:val="28"/>
              </w:rPr>
            </w:pPr>
            <w:r w:rsidRPr="00723F1F">
              <w:rPr>
                <w:sz w:val="28"/>
              </w:rPr>
              <w:t>___________________________</w:t>
            </w:r>
            <w:r>
              <w:rPr>
                <w:sz w:val="28"/>
              </w:rPr>
              <w:t>______________________________________</w:t>
            </w:r>
            <w:r>
              <w:rPr>
                <w:sz w:val="28"/>
              </w:rPr>
              <w:t>Unit/Nature: ______________</w:t>
            </w:r>
            <w:r>
              <w:rPr>
                <w:sz w:val="28"/>
              </w:rPr>
              <w:t xml:space="preserve">   /  </w:t>
            </w:r>
            <w:r>
              <w:rPr>
                <w:sz w:val="28"/>
              </w:rPr>
              <w:t>___________________</w:t>
            </w:r>
          </w:p>
          <w:p w14:paraId="02E03C20" w14:textId="77777777" w:rsidR="000A227E" w:rsidRDefault="000A227E" w:rsidP="000A227E">
            <w:r>
              <w:t>Employee: ___________________________________   Date: ________________</w:t>
            </w:r>
          </w:p>
          <w:p w14:paraId="6F6F445B" w14:textId="77777777" w:rsidR="000A227E" w:rsidRDefault="000A227E" w:rsidP="000A227E"/>
          <w:p w14:paraId="1A9E41C3" w14:textId="77777777" w:rsidR="000A227E" w:rsidRDefault="000A227E" w:rsidP="000A227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148D05" wp14:editId="6B72ED67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444D9335" w14:textId="77777777" w:rsidR="000A227E" w:rsidRPr="00723F1F" w:rsidRDefault="000A227E" w:rsidP="000A227E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0A7A89" wp14:editId="340BA5D3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152906" w14:textId="77777777" w:rsidR="000A227E" w:rsidRPr="00723F1F" w:rsidRDefault="000A227E" w:rsidP="000A227E"/>
        </w:tc>
      </w:tr>
    </w:tbl>
    <w:p w14:paraId="6F5F2B1F" w14:textId="77777777" w:rsidR="007A1856" w:rsidRDefault="007A1856">
      <w:pPr>
        <w:spacing w:before="0" w:after="0" w:line="60" w:lineRule="exact"/>
        <w:rPr>
          <w:sz w:val="6"/>
          <w:szCs w:val="6"/>
        </w:rPr>
      </w:pPr>
      <w:bookmarkStart w:id="0" w:name="_GoBack"/>
      <w:bookmarkEnd w:id="0"/>
    </w:p>
    <w:sectPr w:rsidR="007A1856">
      <w:pgSz w:w="15840" w:h="12240" w:orient="landscape" w:code="1"/>
      <w:pgMar w:top="576" w:right="576" w:bottom="432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0ACE" w14:textId="77777777" w:rsidR="00723F1F" w:rsidRDefault="00723F1F">
      <w:r>
        <w:separator/>
      </w:r>
    </w:p>
  </w:endnote>
  <w:endnote w:type="continuationSeparator" w:id="0">
    <w:p w14:paraId="6D0D77D1" w14:textId="77777777" w:rsidR="00723F1F" w:rsidRDefault="0072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93 BlkEx">
    <w:panose1 w:val="020B0A07040502030204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FBCC" w14:textId="77777777" w:rsidR="00723F1F" w:rsidRDefault="00723F1F">
      <w:r>
        <w:separator/>
      </w:r>
    </w:p>
  </w:footnote>
  <w:footnote w:type="continuationSeparator" w:id="0">
    <w:p w14:paraId="6CA51F4B" w14:textId="77777777" w:rsidR="00723F1F" w:rsidRDefault="00723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F"/>
    <w:rsid w:val="0007619F"/>
    <w:rsid w:val="000A227E"/>
    <w:rsid w:val="000A3125"/>
    <w:rsid w:val="003C1474"/>
    <w:rsid w:val="006540B9"/>
    <w:rsid w:val="00723F1F"/>
    <w:rsid w:val="007A1856"/>
    <w:rsid w:val="00970B1A"/>
    <w:rsid w:val="00B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109864"/>
  <w15:chartTrackingRefBased/>
  <w15:docId w15:val="{C76E37EF-8BE2-4BD3-86F2-89E63FE2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 w:line="240" w:lineRule="auto"/>
      <w:jc w:val="both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10" w:color="A6A6A6" w:themeColor="background1" w:themeShade="A6"/>
      </w:pBdr>
      <w:spacing w:before="0"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0"/>
      <w:ind w:left="432" w:right="432"/>
      <w:contextualSpacing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all\AppData\Roaming\Microsoft\Templates\Postcard%20to%20job%20candidates%20who%20apply%20too%20late%20(4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4D6D85-30A3-4A62-A85C-C047994EDF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Postcard to job candidates who apply too late (4 per page).dotx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Hall</dc:creator>
  <cp:keywords/>
  <cp:lastModifiedBy>Rick Hall</cp:lastModifiedBy>
  <cp:revision>2</cp:revision>
  <cp:lastPrinted>2018-01-23T15:57:00Z</cp:lastPrinted>
  <dcterms:created xsi:type="dcterms:W3CDTF">2018-01-24T19:29:00Z</dcterms:created>
  <dcterms:modified xsi:type="dcterms:W3CDTF">2018-01-24T19:29:00Z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TC039883119991</vt:lpwstr>
  </property>
</Properties>
</file>