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Pr="006055B6" w:rsidRDefault="00951F5B" w:rsidP="00951F5B">
      <w:pPr>
        <w:ind w:left="360"/>
        <w:rPr>
          <w:b/>
        </w:rPr>
      </w:pPr>
    </w:p>
    <w:p w:rsidR="00951F5B" w:rsidRDefault="00A7771E" w:rsidP="00474B9F">
      <w:pPr>
        <w:ind w:left="360"/>
      </w:pPr>
      <w:r w:rsidRPr="00A7771E">
        <w:t xml:space="preserve">The purpose of this procedure is to </w:t>
      </w:r>
      <w:r w:rsidR="006D0A7B">
        <w:t>outli</w:t>
      </w:r>
      <w:r w:rsidR="00436187">
        <w:t xml:space="preserve">ne </w:t>
      </w:r>
      <w:r w:rsidR="00536BA4">
        <w:t>the process of packing Primo Water Minerals</w:t>
      </w:r>
      <w:r w:rsidR="00CC70D7">
        <w:t>.</w:t>
      </w:r>
    </w:p>
    <w:p w:rsidR="00951F5B" w:rsidRPr="006055B6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Pr="006055B6" w:rsidRDefault="00951F5B" w:rsidP="00951F5B">
      <w:pPr>
        <w:ind w:left="360"/>
      </w:pPr>
    </w:p>
    <w:p w:rsidR="00951F5B" w:rsidRDefault="00A7771E" w:rsidP="00474B9F">
      <w:pPr>
        <w:ind w:firstLine="360"/>
      </w:pPr>
      <w:r w:rsidRPr="00A7771E">
        <w:t xml:space="preserve">This procedure is to be performed </w:t>
      </w:r>
      <w:r w:rsidR="006D0A7B">
        <w:t>any time a manual line is in use</w:t>
      </w:r>
      <w:r w:rsidRPr="00A7771E">
        <w:t>.</w:t>
      </w:r>
    </w:p>
    <w:p w:rsidR="00D1453D" w:rsidRPr="006055B6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6055B6" w:rsidRDefault="00951F5B" w:rsidP="00951F5B">
      <w:pPr>
        <w:ind w:left="360"/>
        <w:rPr>
          <w:b/>
        </w:rPr>
      </w:pPr>
    </w:p>
    <w:p w:rsidR="00981560" w:rsidRPr="00981560" w:rsidRDefault="00CC70D7" w:rsidP="00981560">
      <w:pPr>
        <w:ind w:left="2160" w:hanging="1800"/>
      </w:pPr>
      <w:r>
        <w:rPr>
          <w:u w:val="single"/>
        </w:rPr>
        <w:t>Manual Line Operator</w:t>
      </w:r>
      <w:r w:rsidR="00981560" w:rsidRPr="00981560">
        <w:t xml:space="preserve">: </w:t>
      </w:r>
      <w:r w:rsidR="00981560">
        <w:t xml:space="preserve">responsible for </w:t>
      </w:r>
      <w:r w:rsidR="006055B6">
        <w:t>following this procedure</w:t>
      </w:r>
    </w:p>
    <w:p w:rsidR="00951F5B" w:rsidRPr="006055B6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6055B6" w:rsidRDefault="00951F5B" w:rsidP="00951F5B">
      <w:pPr>
        <w:ind w:left="360"/>
        <w:rPr>
          <w:b/>
        </w:rPr>
      </w:pPr>
    </w:p>
    <w:p w:rsidR="00474B9F" w:rsidRDefault="006D0A7B" w:rsidP="00474B9F">
      <w:pPr>
        <w:ind w:left="360"/>
      </w:pPr>
      <w:r>
        <w:t xml:space="preserve">Safety </w:t>
      </w:r>
      <w:r w:rsidR="005C02A4">
        <w:t>gl</w:t>
      </w:r>
      <w:r>
        <w:t>asses,</w:t>
      </w:r>
      <w:r w:rsidR="00820D2C" w:rsidRPr="00A64C18">
        <w:t xml:space="preserve"> steel toe shoes</w:t>
      </w:r>
      <w:r>
        <w:t xml:space="preserve">, hair/beard net(s), and smock are required </w:t>
      </w:r>
      <w:r w:rsidR="00316509">
        <w:t xml:space="preserve">when working in the </w:t>
      </w:r>
      <w:proofErr w:type="gramStart"/>
      <w:r w:rsidR="00316509">
        <w:t xml:space="preserve">Repackaging </w:t>
      </w:r>
      <w:r>
        <w:t>facility.</w:t>
      </w:r>
      <w:proofErr w:type="gramEnd"/>
      <w:r w:rsidR="00820D2C" w:rsidRPr="00A64C18">
        <w:t xml:space="preserve"> </w:t>
      </w:r>
    </w:p>
    <w:p w:rsidR="00474B9F" w:rsidRPr="00096016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6055B6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B45CA1" w:rsidRPr="00096016" w:rsidRDefault="00B45CA1" w:rsidP="00B45CA1">
      <w:pPr>
        <w:ind w:left="360"/>
        <w:rPr>
          <w:b/>
          <w:sz w:val="20"/>
          <w:szCs w:val="20"/>
        </w:rPr>
      </w:pPr>
    </w:p>
    <w:p w:rsidR="00B45CA1" w:rsidRDefault="00B45CA1" w:rsidP="00096016">
      <w:pPr>
        <w:pStyle w:val="ListParagraph"/>
        <w:numPr>
          <w:ilvl w:val="1"/>
          <w:numId w:val="2"/>
        </w:numPr>
        <w:tabs>
          <w:tab w:val="left" w:pos="988"/>
        </w:tabs>
        <w:spacing w:after="200" w:line="276" w:lineRule="auto"/>
        <w:ind w:left="810"/>
      </w:pPr>
      <w:r>
        <w:t>4 lb. generic box</w:t>
      </w:r>
      <w:bookmarkStart w:id="0" w:name="_GoBack"/>
      <w:bookmarkEnd w:id="0"/>
    </w:p>
    <w:p w:rsidR="00B45CA1" w:rsidRDefault="00B45CA1" w:rsidP="00096016">
      <w:pPr>
        <w:pStyle w:val="ListParagraph"/>
        <w:numPr>
          <w:ilvl w:val="1"/>
          <w:numId w:val="2"/>
        </w:numPr>
        <w:tabs>
          <w:tab w:val="left" w:pos="988"/>
        </w:tabs>
        <w:spacing w:after="200" w:line="276" w:lineRule="auto"/>
        <w:ind w:left="810"/>
      </w:pPr>
      <w:r>
        <w:t>Plain pouch</w:t>
      </w:r>
    </w:p>
    <w:p w:rsidR="00B45CA1" w:rsidRDefault="00B45CA1" w:rsidP="00096016">
      <w:pPr>
        <w:pStyle w:val="ListParagraph"/>
        <w:numPr>
          <w:ilvl w:val="1"/>
          <w:numId w:val="2"/>
        </w:numPr>
        <w:tabs>
          <w:tab w:val="left" w:pos="988"/>
        </w:tabs>
        <w:spacing w:after="200" w:line="276" w:lineRule="auto"/>
        <w:ind w:left="810"/>
      </w:pPr>
      <w:r>
        <w:t>Tape gun</w:t>
      </w:r>
    </w:p>
    <w:p w:rsidR="00B45CA1" w:rsidRDefault="00B45CA1" w:rsidP="00096016">
      <w:pPr>
        <w:pStyle w:val="ListParagraph"/>
        <w:numPr>
          <w:ilvl w:val="1"/>
          <w:numId w:val="2"/>
        </w:numPr>
        <w:tabs>
          <w:tab w:val="left" w:pos="988"/>
        </w:tabs>
        <w:spacing w:after="200" w:line="276" w:lineRule="auto"/>
        <w:ind w:left="810"/>
      </w:pPr>
      <w:r>
        <w:t>Primo labels</w:t>
      </w:r>
    </w:p>
    <w:p w:rsidR="00B45CA1" w:rsidRDefault="00B45CA1" w:rsidP="00096016">
      <w:pPr>
        <w:pStyle w:val="ListParagraph"/>
        <w:numPr>
          <w:ilvl w:val="1"/>
          <w:numId w:val="2"/>
        </w:numPr>
        <w:tabs>
          <w:tab w:val="left" w:pos="988"/>
        </w:tabs>
        <w:spacing w:after="200" w:line="276" w:lineRule="auto"/>
        <w:ind w:left="810"/>
      </w:pPr>
      <w:r>
        <w:t>MSDS</w:t>
      </w:r>
      <w:r w:rsidR="00E1705E">
        <w:t xml:space="preserve"> (Material Safety Data Sheet) </w:t>
      </w:r>
      <w:r>
        <w:t>on each mineral</w:t>
      </w:r>
    </w:p>
    <w:p w:rsidR="00B45CA1" w:rsidRDefault="00B45CA1" w:rsidP="00096016">
      <w:pPr>
        <w:pStyle w:val="ListParagraph"/>
        <w:numPr>
          <w:ilvl w:val="1"/>
          <w:numId w:val="2"/>
        </w:numPr>
        <w:tabs>
          <w:tab w:val="left" w:pos="988"/>
        </w:tabs>
        <w:spacing w:after="200" w:line="276" w:lineRule="auto"/>
        <w:ind w:left="810"/>
      </w:pPr>
      <w:r>
        <w:t>COA</w:t>
      </w:r>
      <w:r w:rsidR="00E1705E">
        <w:t xml:space="preserve"> (Certificate of Analysis) </w:t>
      </w:r>
      <w:r>
        <w:t>on each mineral</w:t>
      </w:r>
    </w:p>
    <w:p w:rsidR="00B45CA1" w:rsidRDefault="00B45CA1" w:rsidP="00096016">
      <w:pPr>
        <w:pStyle w:val="ListParagraph"/>
        <w:numPr>
          <w:ilvl w:val="1"/>
          <w:numId w:val="2"/>
        </w:numPr>
        <w:tabs>
          <w:tab w:val="left" w:pos="988"/>
        </w:tabs>
        <w:spacing w:line="276" w:lineRule="auto"/>
        <w:ind w:left="810"/>
      </w:pPr>
      <w:r>
        <w:t>Small trash bag</w:t>
      </w:r>
      <w:r w:rsidR="00E1705E">
        <w:t>s</w:t>
      </w:r>
    </w:p>
    <w:p w:rsidR="00CC70D7" w:rsidRPr="00096016" w:rsidRDefault="00CC70D7" w:rsidP="00CC70D7">
      <w:pPr>
        <w:rPr>
          <w:b/>
          <w:sz w:val="20"/>
          <w:szCs w:val="20"/>
        </w:rPr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096016" w:rsidRDefault="0025260E" w:rsidP="0025260E">
      <w:pPr>
        <w:ind w:left="360"/>
        <w:rPr>
          <w:b/>
          <w:sz w:val="20"/>
          <w:szCs w:val="20"/>
        </w:rPr>
      </w:pPr>
    </w:p>
    <w:p w:rsidR="00096016" w:rsidRPr="00096016" w:rsidRDefault="00B45CA1" w:rsidP="00096016">
      <w:pPr>
        <w:tabs>
          <w:tab w:val="left" w:pos="360"/>
        </w:tabs>
        <w:spacing w:line="276" w:lineRule="auto"/>
        <w:ind w:left="360"/>
        <w:rPr>
          <w:b/>
          <w:u w:val="single"/>
        </w:rPr>
      </w:pPr>
      <w:r w:rsidRPr="00096016">
        <w:rPr>
          <w:b/>
          <w:u w:val="single"/>
        </w:rPr>
        <w:t>Packing</w:t>
      </w:r>
    </w:p>
    <w:p w:rsidR="00B45CA1" w:rsidRPr="00096016" w:rsidRDefault="00B45CA1" w:rsidP="00096016">
      <w:pPr>
        <w:tabs>
          <w:tab w:val="left" w:pos="360"/>
        </w:tabs>
        <w:spacing w:line="276" w:lineRule="auto"/>
        <w:rPr>
          <w:sz w:val="16"/>
          <w:szCs w:val="16"/>
        </w:rPr>
      </w:pPr>
      <w:r>
        <w:t xml:space="preserve"> </w:t>
      </w:r>
    </w:p>
    <w:p w:rsidR="00B45CA1" w:rsidRDefault="00B45CA1" w:rsidP="00096016">
      <w:pPr>
        <w:pStyle w:val="ListParagraph"/>
        <w:numPr>
          <w:ilvl w:val="0"/>
          <w:numId w:val="41"/>
        </w:numPr>
        <w:tabs>
          <w:tab w:val="left" w:pos="630"/>
        </w:tabs>
        <w:spacing w:line="276" w:lineRule="auto"/>
        <w:ind w:left="1080"/>
      </w:pPr>
      <w:r>
        <w:t>Place 1 label on each pouch.</w:t>
      </w:r>
    </w:p>
    <w:p w:rsidR="00B45CA1" w:rsidRDefault="00B45CA1" w:rsidP="00096016">
      <w:pPr>
        <w:pStyle w:val="ListParagraph"/>
        <w:numPr>
          <w:ilvl w:val="0"/>
          <w:numId w:val="41"/>
        </w:numPr>
        <w:tabs>
          <w:tab w:val="left" w:pos="630"/>
        </w:tabs>
        <w:spacing w:line="276" w:lineRule="auto"/>
        <w:ind w:left="1080"/>
      </w:pPr>
      <w:r>
        <w:t>Place 3 labels on each box- 1 on each long side and 1 on top.</w:t>
      </w:r>
    </w:p>
    <w:p w:rsidR="00B45CA1" w:rsidRDefault="00B45CA1" w:rsidP="00096016">
      <w:pPr>
        <w:pStyle w:val="ListParagraph"/>
        <w:numPr>
          <w:ilvl w:val="0"/>
          <w:numId w:val="41"/>
        </w:numPr>
        <w:tabs>
          <w:tab w:val="left" w:pos="630"/>
        </w:tabs>
        <w:spacing w:line="276" w:lineRule="auto"/>
        <w:ind w:left="1080"/>
      </w:pPr>
      <w:r>
        <w:t>Tape the bottom of the box.</w:t>
      </w:r>
    </w:p>
    <w:p w:rsidR="00B45CA1" w:rsidRDefault="00096016" w:rsidP="00096016">
      <w:pPr>
        <w:pStyle w:val="ListParagraph"/>
        <w:numPr>
          <w:ilvl w:val="0"/>
          <w:numId w:val="41"/>
        </w:numPr>
        <w:tabs>
          <w:tab w:val="left" w:pos="630"/>
        </w:tabs>
        <w:spacing w:line="276" w:lineRule="auto"/>
        <w:ind w:left="1080"/>
      </w:pPr>
      <w:r>
        <w:t xml:space="preserve">Place MSDS </w:t>
      </w:r>
      <w:r w:rsidR="00B45CA1">
        <w:t>and COA in bottom of box.</w:t>
      </w:r>
    </w:p>
    <w:p w:rsidR="00B45CA1" w:rsidRDefault="00B45CA1" w:rsidP="00096016">
      <w:pPr>
        <w:pStyle w:val="ListParagraph"/>
        <w:numPr>
          <w:ilvl w:val="0"/>
          <w:numId w:val="41"/>
        </w:numPr>
        <w:tabs>
          <w:tab w:val="left" w:pos="630"/>
        </w:tabs>
        <w:spacing w:line="276" w:lineRule="auto"/>
        <w:ind w:left="1080"/>
      </w:pPr>
      <w:r>
        <w:t>Weigh out the mineral.</w:t>
      </w:r>
    </w:p>
    <w:p w:rsidR="00B45CA1" w:rsidRDefault="00B45CA1" w:rsidP="00096016">
      <w:pPr>
        <w:pStyle w:val="ListParagraph"/>
        <w:numPr>
          <w:ilvl w:val="0"/>
          <w:numId w:val="41"/>
        </w:numPr>
        <w:tabs>
          <w:tab w:val="left" w:pos="630"/>
        </w:tabs>
        <w:spacing w:line="276" w:lineRule="auto"/>
        <w:ind w:left="1080"/>
      </w:pPr>
      <w:r>
        <w:t>Seal the pouch.</w:t>
      </w:r>
    </w:p>
    <w:p w:rsidR="00B45CA1" w:rsidRDefault="00B45CA1" w:rsidP="00096016">
      <w:pPr>
        <w:pStyle w:val="ListParagraph"/>
        <w:numPr>
          <w:ilvl w:val="0"/>
          <w:numId w:val="41"/>
        </w:numPr>
        <w:tabs>
          <w:tab w:val="left" w:pos="630"/>
        </w:tabs>
        <w:spacing w:line="276" w:lineRule="auto"/>
        <w:ind w:left="1080"/>
      </w:pPr>
      <w:r>
        <w:t>Place 10 pouches in each box.</w:t>
      </w:r>
    </w:p>
    <w:p w:rsidR="00B45CA1" w:rsidRDefault="00B45CA1" w:rsidP="00096016">
      <w:pPr>
        <w:pStyle w:val="ListParagraph"/>
        <w:numPr>
          <w:ilvl w:val="0"/>
          <w:numId w:val="41"/>
        </w:numPr>
        <w:tabs>
          <w:tab w:val="left" w:pos="630"/>
        </w:tabs>
        <w:spacing w:line="276" w:lineRule="auto"/>
        <w:ind w:left="1080"/>
      </w:pPr>
      <w:r>
        <w:lastRenderedPageBreak/>
        <w:t xml:space="preserve">Tape top of the box. </w:t>
      </w:r>
    </w:p>
    <w:p w:rsidR="00096016" w:rsidRPr="00096016" w:rsidRDefault="00096016" w:rsidP="00096016">
      <w:pPr>
        <w:tabs>
          <w:tab w:val="left" w:pos="630"/>
        </w:tabs>
        <w:spacing w:line="276" w:lineRule="auto"/>
        <w:rPr>
          <w:sz w:val="16"/>
          <w:szCs w:val="16"/>
        </w:rPr>
      </w:pPr>
    </w:p>
    <w:p w:rsidR="00B45CA1" w:rsidRPr="00B45CA1" w:rsidRDefault="00096016" w:rsidP="00096016">
      <w:pPr>
        <w:tabs>
          <w:tab w:val="left" w:pos="360"/>
        </w:tabs>
        <w:rPr>
          <w:b/>
        </w:rPr>
      </w:pPr>
      <w:r>
        <w:rPr>
          <w:b/>
        </w:rPr>
        <w:tab/>
      </w:r>
      <w:r w:rsidR="00B45CA1" w:rsidRPr="00B45CA1">
        <w:rPr>
          <w:b/>
        </w:rPr>
        <w:t>When making #1 primo you must line box with small trash bag before putting pouches in box</w:t>
      </w:r>
    </w:p>
    <w:p w:rsidR="00B45CA1" w:rsidRPr="00096016" w:rsidRDefault="00B45CA1" w:rsidP="00B45CA1">
      <w:pPr>
        <w:rPr>
          <w:b/>
          <w:sz w:val="16"/>
          <w:szCs w:val="16"/>
        </w:rPr>
      </w:pPr>
    </w:p>
    <w:p w:rsidR="00316509" w:rsidRDefault="00B45CA1" w:rsidP="00B45CA1">
      <w:pPr>
        <w:numPr>
          <w:ilvl w:val="0"/>
          <w:numId w:val="2"/>
        </w:numPr>
        <w:rPr>
          <w:b/>
        </w:rPr>
      </w:pPr>
      <w:r>
        <w:rPr>
          <w:b/>
        </w:rPr>
        <w:t>R</w:t>
      </w:r>
      <w:r w:rsidR="00246F9D" w:rsidRPr="0033230D">
        <w:rPr>
          <w:b/>
        </w:rPr>
        <w:t>eference Document</w:t>
      </w:r>
    </w:p>
    <w:p w:rsidR="00B45CA1" w:rsidRPr="00096016" w:rsidRDefault="00B45CA1" w:rsidP="00B45CA1">
      <w:pPr>
        <w:ind w:left="360"/>
        <w:rPr>
          <w:b/>
          <w:sz w:val="16"/>
          <w:szCs w:val="16"/>
        </w:rPr>
      </w:pPr>
    </w:p>
    <w:p w:rsidR="00B45CA1" w:rsidRPr="00096016" w:rsidRDefault="00B45CA1" w:rsidP="00B45CA1">
      <w:pPr>
        <w:ind w:left="360"/>
      </w:pPr>
      <w:r w:rsidRPr="00096016">
        <w:t>N/A</w:t>
      </w:r>
    </w:p>
    <w:p w:rsidR="00246F9D" w:rsidRPr="00096016" w:rsidRDefault="00246F9D" w:rsidP="00246F9D">
      <w:pPr>
        <w:ind w:left="1080"/>
        <w:rPr>
          <w:b/>
          <w:sz w:val="16"/>
          <w:szCs w:val="16"/>
        </w:rPr>
      </w:pPr>
    </w:p>
    <w:p w:rsidR="00246F9D" w:rsidRPr="00246F9D" w:rsidRDefault="00764B73" w:rsidP="00246F9D">
      <w:pPr>
        <w:numPr>
          <w:ilvl w:val="0"/>
          <w:numId w:val="2"/>
        </w:numPr>
      </w:pPr>
      <w:r>
        <w:rPr>
          <w:b/>
        </w:rPr>
        <w:t>Change Information</w:t>
      </w:r>
    </w:p>
    <w:p w:rsidR="00246F9D" w:rsidRDefault="00246F9D" w:rsidP="00B45CA1">
      <w:pPr>
        <w:ind w:left="360"/>
      </w:pPr>
    </w:p>
    <w:p w:rsidR="00B45CA1" w:rsidRPr="006055B6" w:rsidRDefault="00B45CA1" w:rsidP="00B45CA1">
      <w:pPr>
        <w:ind w:left="360"/>
      </w:pPr>
      <w:r>
        <w:t>N</w:t>
      </w:r>
      <w:r w:rsidR="00096016">
        <w:t>ew Document</w:t>
      </w:r>
    </w:p>
    <w:sectPr w:rsidR="00B45CA1" w:rsidRPr="006055B6" w:rsidSect="009F511B">
      <w:headerReference w:type="default" r:id="rId9"/>
      <w:footerReference w:type="default" r:id="rId10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5B3" w:rsidRDefault="00A035B3" w:rsidP="005018F4">
      <w:r>
        <w:separator/>
      </w:r>
    </w:p>
  </w:endnote>
  <w:endnote w:type="continuationSeparator" w:id="0">
    <w:p w:rsidR="00A035B3" w:rsidRDefault="00A035B3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5B3" w:rsidRDefault="00A035B3" w:rsidP="005018F4">
      <w:r>
        <w:separator/>
      </w:r>
    </w:p>
  </w:footnote>
  <w:footnote w:type="continuationSeparator" w:id="0">
    <w:p w:rsidR="00A035B3" w:rsidRDefault="00A035B3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20D2C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096016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454.25pt;margin-top:18.7pt;width:76.05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820D2C" w:rsidRPr="00FC7FE4" w:rsidRDefault="00820D2C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CF086C">
            <w:rPr>
              <w:noProof/>
            </w:rPr>
            <w:drawing>
              <wp:inline distT="0" distB="0" distL="0" distR="0" wp14:anchorId="431E41F6" wp14:editId="7AD552EE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</w:p>
      </w:tc>
    </w:tr>
    <w:tr w:rsidR="00820D2C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4576B" w:rsidRPr="00A4576B" w:rsidRDefault="00820D2C" w:rsidP="00536BA4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536BA4">
            <w:rPr>
              <w:color w:val="FF0000"/>
            </w:rPr>
            <w:t>Primo Water Packing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36BA4" w:rsidRPr="00536BA4" w:rsidRDefault="00820D2C" w:rsidP="0025260E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R14-PR-200-0</w:t>
          </w:r>
          <w:r w:rsidR="00536BA4">
            <w:rPr>
              <w:color w:val="FF0000"/>
            </w:rPr>
            <w:t>51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Kim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6D0A7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096016">
            <w:rPr>
              <w:color w:val="FF0000"/>
            </w:rPr>
            <w:t>08/14</w:t>
          </w:r>
          <w:r w:rsidR="00776694">
            <w:rPr>
              <w:color w:val="FF0000"/>
            </w:rPr>
            <w:t>/</w:t>
          </w:r>
          <w:r w:rsidR="006D0A7B">
            <w:rPr>
              <w:color w:val="FF0000"/>
            </w:rPr>
            <w:t>20</w:t>
          </w:r>
          <w:r w:rsidR="00776694">
            <w:rPr>
              <w:color w:val="FF0000"/>
            </w:rPr>
            <w:t>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661584" w:rsidRPr="00096016">
            <w:rPr>
              <w:color w:val="FF0000"/>
            </w:rPr>
            <w:fldChar w:fldCharType="begin"/>
          </w:r>
          <w:r w:rsidRPr="00096016">
            <w:rPr>
              <w:color w:val="FF0000"/>
            </w:rPr>
            <w:instrText xml:space="preserve"> PAGE </w:instrText>
          </w:r>
          <w:r w:rsidR="00661584" w:rsidRPr="00096016">
            <w:rPr>
              <w:color w:val="FF0000"/>
            </w:rPr>
            <w:fldChar w:fldCharType="separate"/>
          </w:r>
          <w:r w:rsidR="00096016">
            <w:rPr>
              <w:noProof/>
              <w:color w:val="FF0000"/>
            </w:rPr>
            <w:t>1</w:t>
          </w:r>
          <w:r w:rsidR="00661584" w:rsidRPr="00096016">
            <w:rPr>
              <w:color w:val="FF0000"/>
            </w:rPr>
            <w:fldChar w:fldCharType="end"/>
          </w:r>
          <w:r w:rsidRPr="00096016">
            <w:rPr>
              <w:color w:val="FF0000"/>
            </w:rPr>
            <w:t xml:space="preserve"> of </w:t>
          </w:r>
          <w:r w:rsidR="00661584" w:rsidRPr="00096016">
            <w:rPr>
              <w:rStyle w:val="PageNumber"/>
              <w:color w:val="FF0000"/>
            </w:rPr>
            <w:fldChar w:fldCharType="begin"/>
          </w:r>
          <w:r w:rsidRPr="00096016">
            <w:rPr>
              <w:rStyle w:val="PageNumber"/>
              <w:color w:val="FF0000"/>
            </w:rPr>
            <w:instrText xml:space="preserve"> NUMPAGES </w:instrText>
          </w:r>
          <w:r w:rsidR="00661584" w:rsidRPr="00096016">
            <w:rPr>
              <w:rStyle w:val="PageNumber"/>
              <w:color w:val="FF0000"/>
            </w:rPr>
            <w:fldChar w:fldCharType="separate"/>
          </w:r>
          <w:r w:rsidR="00096016">
            <w:rPr>
              <w:rStyle w:val="PageNumber"/>
              <w:noProof/>
              <w:color w:val="FF0000"/>
            </w:rPr>
            <w:t>2</w:t>
          </w:r>
          <w:r w:rsidR="00661584" w:rsidRPr="00096016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0E15"/>
    <w:multiLevelType w:val="hybridMultilevel"/>
    <w:tmpl w:val="D354E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>
    <w:nsid w:val="04293A75"/>
    <w:multiLevelType w:val="hybridMultilevel"/>
    <w:tmpl w:val="A86E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C57EB"/>
    <w:multiLevelType w:val="hybridMultilevel"/>
    <w:tmpl w:val="1250C4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>
    <w:nsid w:val="118A0A0D"/>
    <w:multiLevelType w:val="hybridMultilevel"/>
    <w:tmpl w:val="F7D68B90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7">
    <w:nsid w:val="1DF91D58"/>
    <w:multiLevelType w:val="hybridMultilevel"/>
    <w:tmpl w:val="BC8CDAA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9">
    <w:nsid w:val="271C23D2"/>
    <w:multiLevelType w:val="hybridMultilevel"/>
    <w:tmpl w:val="D52C8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1C1272"/>
    <w:multiLevelType w:val="hybridMultilevel"/>
    <w:tmpl w:val="00446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F28AB"/>
    <w:multiLevelType w:val="hybridMultilevel"/>
    <w:tmpl w:val="CEDC8A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AD353C"/>
    <w:multiLevelType w:val="multilevel"/>
    <w:tmpl w:val="B7607A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047EEF"/>
    <w:multiLevelType w:val="hybridMultilevel"/>
    <w:tmpl w:val="ED405E2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1E569D"/>
    <w:multiLevelType w:val="hybridMultilevel"/>
    <w:tmpl w:val="FAE252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6961D63"/>
    <w:multiLevelType w:val="hybridMultilevel"/>
    <w:tmpl w:val="FD94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830D1F"/>
    <w:multiLevelType w:val="hybridMultilevel"/>
    <w:tmpl w:val="BED46F7A"/>
    <w:lvl w:ilvl="0" w:tplc="04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1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22">
    <w:nsid w:val="48D02071"/>
    <w:multiLevelType w:val="hybridMultilevel"/>
    <w:tmpl w:val="7D8267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D2B3941"/>
    <w:multiLevelType w:val="hybridMultilevel"/>
    <w:tmpl w:val="4B6255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D933557"/>
    <w:multiLevelType w:val="hybridMultilevel"/>
    <w:tmpl w:val="37B6A7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07146B5"/>
    <w:multiLevelType w:val="hybridMultilevel"/>
    <w:tmpl w:val="8F4CDFEA"/>
    <w:lvl w:ilvl="0" w:tplc="04090013">
      <w:start w:val="1"/>
      <w:numFmt w:val="upperRoman"/>
      <w:lvlText w:val="%1."/>
      <w:lvlJc w:val="right"/>
      <w:pPr>
        <w:ind w:left="2143" w:hanging="360"/>
      </w:p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7">
    <w:nsid w:val="52F7022B"/>
    <w:multiLevelType w:val="hybridMultilevel"/>
    <w:tmpl w:val="B2864D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4DF3C52"/>
    <w:multiLevelType w:val="hybridMultilevel"/>
    <w:tmpl w:val="A63E44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5A7B6073"/>
    <w:multiLevelType w:val="hybridMultilevel"/>
    <w:tmpl w:val="CDFCE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AC25701"/>
    <w:multiLevelType w:val="hybridMultilevel"/>
    <w:tmpl w:val="120468BC"/>
    <w:lvl w:ilvl="0" w:tplc="0409001B">
      <w:start w:val="1"/>
      <w:numFmt w:val="lowerRoman"/>
      <w:lvlText w:val="%1."/>
      <w:lvlJc w:val="right"/>
      <w:pPr>
        <w:ind w:left="2428" w:hanging="360"/>
      </w:pPr>
    </w:lvl>
    <w:lvl w:ilvl="1" w:tplc="04090019" w:tentative="1">
      <w:start w:val="1"/>
      <w:numFmt w:val="lowerLetter"/>
      <w:lvlText w:val="%2."/>
      <w:lvlJc w:val="left"/>
      <w:pPr>
        <w:ind w:left="3148" w:hanging="360"/>
      </w:pPr>
    </w:lvl>
    <w:lvl w:ilvl="2" w:tplc="0409001B" w:tentative="1">
      <w:start w:val="1"/>
      <w:numFmt w:val="lowerRoman"/>
      <w:lvlText w:val="%3."/>
      <w:lvlJc w:val="right"/>
      <w:pPr>
        <w:ind w:left="3868" w:hanging="180"/>
      </w:pPr>
    </w:lvl>
    <w:lvl w:ilvl="3" w:tplc="0409000F" w:tentative="1">
      <w:start w:val="1"/>
      <w:numFmt w:val="decimal"/>
      <w:lvlText w:val="%4."/>
      <w:lvlJc w:val="left"/>
      <w:pPr>
        <w:ind w:left="4588" w:hanging="360"/>
      </w:pPr>
    </w:lvl>
    <w:lvl w:ilvl="4" w:tplc="04090019" w:tentative="1">
      <w:start w:val="1"/>
      <w:numFmt w:val="lowerLetter"/>
      <w:lvlText w:val="%5."/>
      <w:lvlJc w:val="left"/>
      <w:pPr>
        <w:ind w:left="5308" w:hanging="360"/>
      </w:pPr>
    </w:lvl>
    <w:lvl w:ilvl="5" w:tplc="0409001B" w:tentative="1">
      <w:start w:val="1"/>
      <w:numFmt w:val="lowerRoman"/>
      <w:lvlText w:val="%6."/>
      <w:lvlJc w:val="right"/>
      <w:pPr>
        <w:ind w:left="6028" w:hanging="180"/>
      </w:pPr>
    </w:lvl>
    <w:lvl w:ilvl="6" w:tplc="0409000F" w:tentative="1">
      <w:start w:val="1"/>
      <w:numFmt w:val="decimal"/>
      <w:lvlText w:val="%7."/>
      <w:lvlJc w:val="left"/>
      <w:pPr>
        <w:ind w:left="6748" w:hanging="360"/>
      </w:pPr>
    </w:lvl>
    <w:lvl w:ilvl="7" w:tplc="04090019" w:tentative="1">
      <w:start w:val="1"/>
      <w:numFmt w:val="lowerLetter"/>
      <w:lvlText w:val="%8."/>
      <w:lvlJc w:val="left"/>
      <w:pPr>
        <w:ind w:left="7468" w:hanging="360"/>
      </w:pPr>
    </w:lvl>
    <w:lvl w:ilvl="8" w:tplc="040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34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EB867F7"/>
    <w:multiLevelType w:val="hybridMultilevel"/>
    <w:tmpl w:val="7D3C098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2766317"/>
    <w:multiLevelType w:val="multilevel"/>
    <w:tmpl w:val="58BA56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32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38">
    <w:nsid w:val="770D0073"/>
    <w:multiLevelType w:val="hybridMultilevel"/>
    <w:tmpl w:val="B314A6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DAB5805"/>
    <w:multiLevelType w:val="hybridMultilevel"/>
    <w:tmpl w:val="1F7400C6"/>
    <w:lvl w:ilvl="0" w:tplc="04090017">
      <w:start w:val="1"/>
      <w:numFmt w:val="lowerLetter"/>
      <w:lvlText w:val="%1)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num w:numId="1">
    <w:abstractNumId w:val="31"/>
  </w:num>
  <w:num w:numId="2">
    <w:abstractNumId w:val="14"/>
  </w:num>
  <w:num w:numId="3">
    <w:abstractNumId w:val="23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21"/>
  </w:num>
  <w:num w:numId="10">
    <w:abstractNumId w:val="13"/>
  </w:num>
  <w:num w:numId="11">
    <w:abstractNumId w:val="32"/>
  </w:num>
  <w:num w:numId="12">
    <w:abstractNumId w:val="29"/>
  </w:num>
  <w:num w:numId="13">
    <w:abstractNumId w:val="4"/>
  </w:num>
  <w:num w:numId="14">
    <w:abstractNumId w:val="1"/>
  </w:num>
  <w:num w:numId="15">
    <w:abstractNumId w:val="35"/>
  </w:num>
  <w:num w:numId="16">
    <w:abstractNumId w:val="34"/>
  </w:num>
  <w:num w:numId="17">
    <w:abstractNumId w:val="16"/>
  </w:num>
  <w:num w:numId="18">
    <w:abstractNumId w:val="5"/>
  </w:num>
  <w:num w:numId="19">
    <w:abstractNumId w:val="39"/>
  </w:num>
  <w:num w:numId="20">
    <w:abstractNumId w:val="12"/>
  </w:num>
  <w:num w:numId="21">
    <w:abstractNumId w:val="30"/>
  </w:num>
  <w:num w:numId="22">
    <w:abstractNumId w:val="0"/>
  </w:num>
  <w:num w:numId="23">
    <w:abstractNumId w:val="26"/>
  </w:num>
  <w:num w:numId="24">
    <w:abstractNumId w:val="37"/>
  </w:num>
  <w:num w:numId="25">
    <w:abstractNumId w:val="19"/>
  </w:num>
  <w:num w:numId="26">
    <w:abstractNumId w:val="36"/>
  </w:num>
  <w:num w:numId="27">
    <w:abstractNumId w:val="25"/>
  </w:num>
  <w:num w:numId="28">
    <w:abstractNumId w:val="11"/>
  </w:num>
  <w:num w:numId="29">
    <w:abstractNumId w:val="24"/>
  </w:num>
  <w:num w:numId="30">
    <w:abstractNumId w:val="9"/>
  </w:num>
  <w:num w:numId="31">
    <w:abstractNumId w:val="17"/>
  </w:num>
  <w:num w:numId="32">
    <w:abstractNumId w:val="7"/>
  </w:num>
  <w:num w:numId="33">
    <w:abstractNumId w:val="18"/>
  </w:num>
  <w:num w:numId="34">
    <w:abstractNumId w:val="22"/>
  </w:num>
  <w:num w:numId="35">
    <w:abstractNumId w:val="3"/>
  </w:num>
  <w:num w:numId="36">
    <w:abstractNumId w:val="28"/>
  </w:num>
  <w:num w:numId="37">
    <w:abstractNumId w:val="27"/>
  </w:num>
  <w:num w:numId="38">
    <w:abstractNumId w:val="33"/>
  </w:num>
  <w:num w:numId="39">
    <w:abstractNumId w:val="20"/>
  </w:num>
  <w:num w:numId="40">
    <w:abstractNumId w:val="38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597"/>
    <w:rsid w:val="00053EE0"/>
    <w:rsid w:val="00063759"/>
    <w:rsid w:val="00086F33"/>
    <w:rsid w:val="00096016"/>
    <w:rsid w:val="000B00F3"/>
    <w:rsid w:val="000B05C1"/>
    <w:rsid w:val="000B2C30"/>
    <w:rsid w:val="000E0219"/>
    <w:rsid w:val="000E5655"/>
    <w:rsid w:val="0014032C"/>
    <w:rsid w:val="001805EA"/>
    <w:rsid w:val="001B1CC7"/>
    <w:rsid w:val="001D345D"/>
    <w:rsid w:val="001F4298"/>
    <w:rsid w:val="0023339D"/>
    <w:rsid w:val="00246F9D"/>
    <w:rsid w:val="0025260E"/>
    <w:rsid w:val="00263F85"/>
    <w:rsid w:val="00266019"/>
    <w:rsid w:val="002A3968"/>
    <w:rsid w:val="002E2D1F"/>
    <w:rsid w:val="00312E8B"/>
    <w:rsid w:val="00316509"/>
    <w:rsid w:val="00324BD4"/>
    <w:rsid w:val="0033230D"/>
    <w:rsid w:val="003808EF"/>
    <w:rsid w:val="00383EA0"/>
    <w:rsid w:val="0039693B"/>
    <w:rsid w:val="004019B0"/>
    <w:rsid w:val="00436187"/>
    <w:rsid w:val="004561A7"/>
    <w:rsid w:val="00474B9F"/>
    <w:rsid w:val="004750C0"/>
    <w:rsid w:val="00497A0C"/>
    <w:rsid w:val="004B0BF5"/>
    <w:rsid w:val="004E5A72"/>
    <w:rsid w:val="005018F4"/>
    <w:rsid w:val="005064D3"/>
    <w:rsid w:val="00536BA4"/>
    <w:rsid w:val="00540D9A"/>
    <w:rsid w:val="00596C34"/>
    <w:rsid w:val="005C02A4"/>
    <w:rsid w:val="005C5455"/>
    <w:rsid w:val="006055B6"/>
    <w:rsid w:val="00610F44"/>
    <w:rsid w:val="006164CD"/>
    <w:rsid w:val="00661584"/>
    <w:rsid w:val="00662056"/>
    <w:rsid w:val="00676D61"/>
    <w:rsid w:val="006D0A7B"/>
    <w:rsid w:val="006F5C96"/>
    <w:rsid w:val="0071006E"/>
    <w:rsid w:val="00715619"/>
    <w:rsid w:val="00764B73"/>
    <w:rsid w:val="00776694"/>
    <w:rsid w:val="007818D1"/>
    <w:rsid w:val="00790173"/>
    <w:rsid w:val="00794C23"/>
    <w:rsid w:val="00820D2C"/>
    <w:rsid w:val="008460A5"/>
    <w:rsid w:val="00862CC3"/>
    <w:rsid w:val="00864608"/>
    <w:rsid w:val="00871FB0"/>
    <w:rsid w:val="00881FA0"/>
    <w:rsid w:val="008876A5"/>
    <w:rsid w:val="00906C8F"/>
    <w:rsid w:val="009417A8"/>
    <w:rsid w:val="009428F9"/>
    <w:rsid w:val="00951F5B"/>
    <w:rsid w:val="009523E5"/>
    <w:rsid w:val="00964E4C"/>
    <w:rsid w:val="00981560"/>
    <w:rsid w:val="009956DF"/>
    <w:rsid w:val="009A0DF9"/>
    <w:rsid w:val="009A7372"/>
    <w:rsid w:val="009F511B"/>
    <w:rsid w:val="00A035B3"/>
    <w:rsid w:val="00A16E59"/>
    <w:rsid w:val="00A4576B"/>
    <w:rsid w:val="00A7771E"/>
    <w:rsid w:val="00A938A5"/>
    <w:rsid w:val="00AE1650"/>
    <w:rsid w:val="00B04433"/>
    <w:rsid w:val="00B45CA1"/>
    <w:rsid w:val="00B532A0"/>
    <w:rsid w:val="00B65597"/>
    <w:rsid w:val="00B6620E"/>
    <w:rsid w:val="00B91C7C"/>
    <w:rsid w:val="00BF1892"/>
    <w:rsid w:val="00BF2EBA"/>
    <w:rsid w:val="00C03E09"/>
    <w:rsid w:val="00C07436"/>
    <w:rsid w:val="00C27F13"/>
    <w:rsid w:val="00C661C1"/>
    <w:rsid w:val="00C71F65"/>
    <w:rsid w:val="00C82E95"/>
    <w:rsid w:val="00C91F51"/>
    <w:rsid w:val="00CA010A"/>
    <w:rsid w:val="00CA336B"/>
    <w:rsid w:val="00CB130E"/>
    <w:rsid w:val="00CC2E3D"/>
    <w:rsid w:val="00CC70D7"/>
    <w:rsid w:val="00CD45B3"/>
    <w:rsid w:val="00CF086C"/>
    <w:rsid w:val="00CF7A14"/>
    <w:rsid w:val="00D1453D"/>
    <w:rsid w:val="00D32231"/>
    <w:rsid w:val="00D47742"/>
    <w:rsid w:val="00D52C54"/>
    <w:rsid w:val="00D53A8F"/>
    <w:rsid w:val="00DE5FBA"/>
    <w:rsid w:val="00E13A64"/>
    <w:rsid w:val="00E15BB3"/>
    <w:rsid w:val="00E1705E"/>
    <w:rsid w:val="00EC3151"/>
    <w:rsid w:val="00EE1837"/>
    <w:rsid w:val="00F11BD5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ksupport\Document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18AB69-0B40-452E-B238-CF227143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21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rpksupport</dc:creator>
  <cp:lastModifiedBy>Lee Cagle</cp:lastModifiedBy>
  <cp:revision>5</cp:revision>
  <cp:lastPrinted>2014-06-19T17:34:00Z</cp:lastPrinted>
  <dcterms:created xsi:type="dcterms:W3CDTF">2014-06-19T17:20:00Z</dcterms:created>
  <dcterms:modified xsi:type="dcterms:W3CDTF">2014-08-13T19:17:00Z</dcterms:modified>
</cp:coreProperties>
</file>