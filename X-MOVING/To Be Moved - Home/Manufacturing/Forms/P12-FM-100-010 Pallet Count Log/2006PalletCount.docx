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" w:after="0" w:line="80" w:lineRule="exact"/>
        <w:jc w:val="left"/>
        <w:rPr>
          <w:sz w:val="8"/>
          <w:szCs w:val="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3.149994pt;margin-top:79.870003pt;width:113.91pt;height:488.98pt;mso-position-horizontal-relative:page;mso-position-vertical-relative:page;z-index:-860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622" w:hRule="exact"/>
                    </w:trPr>
                    <w:tc>
                      <w:tcPr>
                        <w:tcW w:w="2218" w:type="dxa"/>
                        <w:gridSpan w:val="2"/>
                        <w:tcBorders>
                          <w:top w:val="single" w:sz="12.32" w:space="0" w:color="000000"/>
                          <w:bottom w:val="single" w:sz="6.56" w:space="0" w:color="000000"/>
                          <w:left w:val="single" w:sz="12.32" w:space="0" w:color="000000"/>
                          <w:right w:val="single" w:sz="12.32" w:space="0" w:color="000000"/>
                        </w:tcBorders>
                      </w:tcPr>
                      <w:p>
                        <w:pPr>
                          <w:spacing w:before="85" w:after="0" w:line="259" w:lineRule="auto"/>
                          <w:ind w:left="657" w:right="150" w:firstLine="-485"/>
                          <w:jc w:val="left"/>
                          <w:tabs>
                            <w:tab w:pos="1520" w:val="left"/>
                            <w:tab w:pos="1980" w:val="left"/>
                          </w:tabs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ID#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  <w:tab/>
                          <w:tab/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Bin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2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2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4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6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6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7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-23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785" w:type="dxa"/>
                        <w:tcBorders>
                          <w:top w:val="single" w:sz="6.56" w:space="0" w:color="000000"/>
                          <w:bottom w:val="single" w:sz="12.32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79" w:after="0" w:line="240" w:lineRule="auto"/>
                          <w:ind w:right="9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-24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12.32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9.790009pt;margin-top:79.870003pt;width:114.63pt;height:488.98pt;mso-position-horizontal-relative:page;mso-position-vertical-relative:page;z-index:-859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622" w:hRule="exact"/>
                    </w:trPr>
                    <w:tc>
                      <w:tcPr>
                        <w:tcW w:w="2232" w:type="dxa"/>
                        <w:gridSpan w:val="2"/>
                        <w:tcBorders>
                          <w:top w:val="single" w:sz="12.32" w:space="0" w:color="000000"/>
                          <w:bottom w:val="single" w:sz="6.56" w:space="0" w:color="000000"/>
                          <w:left w:val="single" w:sz="12.32" w:space="0" w:color="000000"/>
                          <w:right w:val="single" w:sz="12.32" w:space="0" w:color="000000"/>
                        </w:tcBorders>
                      </w:tcPr>
                      <w:p>
                        <w:pPr>
                          <w:spacing w:before="85" w:after="0" w:line="259" w:lineRule="auto"/>
                          <w:ind w:left="662" w:right="160" w:firstLine="-485"/>
                          <w:jc w:val="left"/>
                          <w:tabs>
                            <w:tab w:pos="1520" w:val="left"/>
                            <w:tab w:pos="1980" w:val="left"/>
                          </w:tabs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ID#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  <w:tab/>
                          <w:tab/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Bin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2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2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4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6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6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7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-23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12.32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79" w:after="0" w:line="240" w:lineRule="auto"/>
                          <w:ind w:right="9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-24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12.32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7.149994pt;margin-top:79.870003pt;width:114.63pt;height:488.98pt;mso-position-horizontal-relative:page;mso-position-vertical-relative:page;z-index:-858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622" w:hRule="exact"/>
                    </w:trPr>
                    <w:tc>
                      <w:tcPr>
                        <w:tcW w:w="2232" w:type="dxa"/>
                        <w:gridSpan w:val="2"/>
                        <w:tcBorders>
                          <w:top w:val="single" w:sz="12.32" w:space="0" w:color="000000"/>
                          <w:bottom w:val="single" w:sz="6.56" w:space="0" w:color="000000"/>
                          <w:left w:val="single" w:sz="12.32" w:space="0" w:color="000000"/>
                          <w:right w:val="single" w:sz="12.32" w:space="0" w:color="000000"/>
                        </w:tcBorders>
                      </w:tcPr>
                      <w:p>
                        <w:pPr>
                          <w:spacing w:before="85" w:after="0" w:line="259" w:lineRule="auto"/>
                          <w:ind w:left="662" w:right="160" w:firstLine="-485"/>
                          <w:jc w:val="left"/>
                          <w:tabs>
                            <w:tab w:pos="1520" w:val="left"/>
                            <w:tab w:pos="1980" w:val="left"/>
                          </w:tabs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ID#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  <w:tab/>
                          <w:tab/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Bin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2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4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4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6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79" w:after="0" w:line="240" w:lineRule="auto"/>
                          <w:ind w:right="9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-23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12.32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79" w:after="0" w:line="240" w:lineRule="auto"/>
                          <w:ind w:right="9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-24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12.32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4.51001pt;margin-top:79.870003pt;width:114.63pt;height:488.98pt;mso-position-horizontal-relative:page;mso-position-vertical-relative:page;z-index:-85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622" w:hRule="exact"/>
                    </w:trPr>
                    <w:tc>
                      <w:tcPr>
                        <w:tcW w:w="2232" w:type="dxa"/>
                        <w:gridSpan w:val="2"/>
                        <w:tcBorders>
                          <w:top w:val="single" w:sz="12.32" w:space="0" w:color="000000"/>
                          <w:bottom w:val="single" w:sz="6.56" w:space="0" w:color="000000"/>
                          <w:left w:val="single" w:sz="12.32" w:space="0" w:color="000000"/>
                          <w:right w:val="single" w:sz="12.32" w:space="0" w:color="000000"/>
                        </w:tcBorders>
                      </w:tcPr>
                      <w:p>
                        <w:pPr>
                          <w:spacing w:before="85" w:after="0" w:line="259" w:lineRule="auto"/>
                          <w:ind w:left="661" w:right="160" w:firstLine="-485"/>
                          <w:jc w:val="left"/>
                          <w:tabs>
                            <w:tab w:pos="1520" w:val="left"/>
                            <w:tab w:pos="1980" w:val="left"/>
                          </w:tabs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ID#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  <w:tab/>
                          <w:tab/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Bin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2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4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4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6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79" w:after="0" w:line="240" w:lineRule="auto"/>
                          <w:ind w:right="9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-23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12.32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79" w:after="0" w:line="240" w:lineRule="auto"/>
                          <w:ind w:right="9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-24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12.32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1.869995pt;margin-top:79.870003pt;width:114.63pt;height:488.98pt;mso-position-horizontal-relative:page;mso-position-vertical-relative:page;z-index:-856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622" w:hRule="exact"/>
                    </w:trPr>
                    <w:tc>
                      <w:tcPr>
                        <w:tcW w:w="2232" w:type="dxa"/>
                        <w:gridSpan w:val="2"/>
                        <w:tcBorders>
                          <w:top w:val="single" w:sz="12.32" w:space="0" w:color="000000"/>
                          <w:bottom w:val="single" w:sz="6.56" w:space="0" w:color="000000"/>
                          <w:left w:val="single" w:sz="12.32" w:space="0" w:color="000000"/>
                          <w:right w:val="single" w:sz="12.32" w:space="0" w:color="000000"/>
                        </w:tcBorders>
                      </w:tcPr>
                      <w:p>
                        <w:pPr>
                          <w:spacing w:before="94" w:after="0" w:line="263" w:lineRule="auto"/>
                          <w:ind w:left="657" w:right="164" w:firstLine="-485"/>
                          <w:jc w:val="left"/>
                          <w:tabs>
                            <w:tab w:pos="1520" w:val="left"/>
                            <w:tab w:pos="1980" w:val="left"/>
                          </w:tabs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ID#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2"/>
                            <w:w w:val="104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  <w:u w:val="single" w:color="000000"/>
                          </w:rPr>
                          <w:tab/>
                          <w:tab/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Bin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2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4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4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4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7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0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-16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-19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8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right="9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4"/>
                          </w:rPr>
                          <w:t>-22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79" w:after="0" w:line="240" w:lineRule="auto"/>
                          <w:ind w:right="9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-23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6.56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799" w:type="dxa"/>
                        <w:tcBorders>
                          <w:top w:val="single" w:sz="6.56" w:space="0" w:color="000000"/>
                          <w:bottom w:val="single" w:sz="12.32" w:space="0" w:color="000000"/>
                          <w:left w:val="single" w:sz="12.32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79" w:after="0" w:line="240" w:lineRule="auto"/>
                          <w:ind w:right="9"/>
                          <w:jc w:val="righ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98"/>
                          </w:rPr>
                          <w:t>-24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6.56" w:space="0" w:color="000000"/>
                          <w:bottom w:val="single" w:sz="12.32" w:space="0" w:color="000000"/>
                          <w:left w:val="single" w:sz="6.56" w:space="0" w:color="000000"/>
                          <w:right w:val="single" w:sz="12.32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5.799999" w:type="dxa"/>
      </w:tblPr>
      <w:tblGrid/>
      <w:tr>
        <w:trPr>
          <w:trHeight w:val="658" w:hRule="exact"/>
        </w:trPr>
        <w:tc>
          <w:tcPr>
            <w:tcW w:w="13954" w:type="dxa"/>
            <w:gridSpan w:val="3"/>
            <w:tcBorders>
              <w:top w:val="single" w:sz="12.32" w:space="0" w:color="000000"/>
              <w:bottom w:val="single" w:sz="12.32" w:space="0" w:color="000000"/>
              <w:left w:val="single" w:sz="12.32" w:space="0" w:color="000000"/>
              <w:right w:val="single" w:sz="12.32" w:space="0" w:color="000000"/>
            </w:tcBorders>
          </w:tcPr>
          <w:p>
            <w:pPr>
              <w:spacing w:before="2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27" w:right="-20"/>
              <w:jc w:val="left"/>
              <w:tabs>
                <w:tab w:pos="3460" w:val="left"/>
                <w:tab w:pos="5660" w:val="left"/>
                <w:tab w:pos="6560" w:val="left"/>
                <w:tab w:pos="7360" w:val="left"/>
                <w:tab w:pos="8380" w:val="left"/>
                <w:tab w:pos="11780" w:val="left"/>
                <w:tab w:pos="1336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SHIFT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L.O.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S.O.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96" w:hRule="exact"/>
        </w:trPr>
        <w:tc>
          <w:tcPr>
            <w:tcW w:w="13954" w:type="dxa"/>
            <w:gridSpan w:val="3"/>
            <w:tcBorders>
              <w:top w:val="single" w:sz="12.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22" w:hRule="exact"/>
        </w:trPr>
        <w:tc>
          <w:tcPr>
            <w:tcW w:w="2232" w:type="dxa"/>
            <w:gridSpan w:val="2"/>
            <w:tcBorders>
              <w:top w:val="single" w:sz="12.32" w:space="0" w:color="000000"/>
              <w:bottom w:val="single" w:sz="6.56" w:space="0" w:color="000000"/>
              <w:left w:val="single" w:sz="12.32" w:space="0" w:color="000000"/>
              <w:right w:val="single" w:sz="12.32" w:space="0" w:color="000000"/>
            </w:tcBorders>
          </w:tcPr>
          <w:p>
            <w:pPr>
              <w:spacing w:before="85" w:after="0" w:line="259" w:lineRule="auto"/>
              <w:ind w:left="662" w:right="160" w:firstLine="-485"/>
              <w:jc w:val="left"/>
              <w:tabs>
                <w:tab w:pos="1520" w:val="left"/>
                <w:tab w:pos="1980" w:val="left"/>
              </w:tabs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Pr/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  <w:t>ID#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98"/>
              </w:rPr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98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  <w:u w:val="single" w:color="000000"/>
              </w:rPr>
              <w:tab/>
              <w:tab/>
              <w:tab/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98"/>
              </w:rPr>
              <w:t>Bin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98"/>
              </w:rPr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98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1722" w:type="dxa"/>
            <w:vMerge w:val="restart"/>
            <w:tcBorders>
              <w:top w:val="nil" w:sz="6" w:space="0" w:color="auto"/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2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2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-10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0" w:after="0" w:line="240" w:lineRule="auto"/>
              <w:ind w:right="6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Pr/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98"/>
              </w:rPr>
              <w:t>-11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0" w:after="0" w:line="240" w:lineRule="auto"/>
              <w:ind w:right="7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Pr/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98"/>
              </w:rPr>
              <w:t>-12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0" w:after="0" w:line="240" w:lineRule="auto"/>
              <w:ind w:right="7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Pr/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98"/>
              </w:rPr>
              <w:t>-13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0" w:after="0" w:line="240" w:lineRule="auto"/>
              <w:ind w:right="7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Pr/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98"/>
              </w:rPr>
              <w:t>-14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0" w:after="0" w:line="240" w:lineRule="auto"/>
              <w:ind w:right="7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Pr/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98"/>
              </w:rPr>
              <w:t>-15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0" w:after="0" w:line="240" w:lineRule="auto"/>
              <w:ind w:right="7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Pr/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98"/>
              </w:rPr>
              <w:t>-16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7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-17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-18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-19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-20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-21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89" w:after="0" w:line="240" w:lineRule="auto"/>
              <w:ind w:right="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4"/>
              </w:rPr>
              <w:t>-22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9" w:hRule="exact"/>
        </w:trPr>
        <w:tc>
          <w:tcPr>
            <w:tcW w:w="799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79" w:after="0" w:line="240" w:lineRule="auto"/>
              <w:ind w:right="8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Pr/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98"/>
              </w:rPr>
              <w:t>-23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7" w:hRule="exact"/>
        </w:trPr>
        <w:tc>
          <w:tcPr>
            <w:tcW w:w="799" w:type="dxa"/>
            <w:tcBorders>
              <w:top w:val="single" w:sz="6.56" w:space="0" w:color="000000"/>
              <w:bottom w:val="single" w:sz="12.32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79" w:after="0" w:line="240" w:lineRule="auto"/>
              <w:ind w:right="9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Pr/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98"/>
              </w:rPr>
              <w:t>-24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6.56" w:space="0" w:color="000000"/>
              <w:bottom w:val="single" w:sz="12.32" w:space="0" w:color="000000"/>
              <w:left w:val="single" w:sz="6.56" w:space="0" w:color="000000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11722" w:type="dxa"/>
            <w:vMerge/>
            <w:tcBorders>
              <w:bottom w:val="nil" w:sz="6" w:space="0" w:color="auto"/>
              <w:left w:val="single" w:sz="12.32" w:space="0" w:color="000000"/>
              <w:right w:val="nil" w:sz="6" w:space="0" w:color="auto"/>
            </w:tcBorders>
          </w:tcPr>
          <w:p>
            <w:pPr/>
            <w:rPr/>
          </w:p>
        </w:tc>
      </w:tr>
    </w:tbl>
    <w:sectPr>
      <w:type w:val="continuous"/>
      <w:pgSz w:w="15840" w:h="12240" w:orient="landscape"/>
      <w:pgMar w:top="760" w:bottom="280" w:left="8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Bumgarner</dc:creator>
  <dcterms:created xsi:type="dcterms:W3CDTF">2013-11-01T09:46:28Z</dcterms:created>
  <dcterms:modified xsi:type="dcterms:W3CDTF">2013-11-01T09:46:28Z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2010-03-22T00:00:00Z</vt:filetime>
  </property>
  <property fmtid="{D5CDD505-2E9C-101B-9397-08002B2CF9AE}" pid="3" name="LastSaved">
    <vt:filetime>2013-11-01T00:00:00Z</vt:filetime>
  </property>
</Properties>
</file>