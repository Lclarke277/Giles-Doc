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C7" w:rsidRDefault="00951F5B" w:rsidP="00951F5B">
      <w:pPr>
        <w:numPr>
          <w:ilvl w:val="0"/>
          <w:numId w:val="2"/>
        </w:numPr>
        <w:rPr>
          <w:b/>
        </w:rPr>
      </w:pPr>
      <w:bookmarkStart w:id="0" w:name="_GoBack"/>
      <w:bookmarkEnd w:id="0"/>
      <w:r>
        <w:rPr>
          <w:b/>
        </w:rPr>
        <w:t>Purpose</w:t>
      </w:r>
    </w:p>
    <w:p w:rsidR="00951F5B" w:rsidRPr="00B94ADB" w:rsidRDefault="00951F5B" w:rsidP="00951F5B">
      <w:pPr>
        <w:ind w:left="360"/>
        <w:rPr>
          <w:b/>
          <w:sz w:val="16"/>
          <w:szCs w:val="16"/>
        </w:rPr>
      </w:pPr>
    </w:p>
    <w:p w:rsidR="00951F5B" w:rsidRDefault="00A7771E" w:rsidP="00474B9F">
      <w:pPr>
        <w:ind w:left="360"/>
      </w:pPr>
      <w:r w:rsidRPr="00A7771E">
        <w:t xml:space="preserve">The purpose of this procedure is to </w:t>
      </w:r>
      <w:r w:rsidR="006D0A7B">
        <w:t>outli</w:t>
      </w:r>
      <w:r w:rsidR="00436187">
        <w:t xml:space="preserve">ne the </w:t>
      </w:r>
      <w:r w:rsidR="00047492">
        <w:t>video jet process</w:t>
      </w:r>
      <w:r w:rsidR="00CC70D7">
        <w:t>.</w:t>
      </w:r>
    </w:p>
    <w:p w:rsidR="00951F5B" w:rsidRPr="00B94ADB" w:rsidRDefault="00951F5B" w:rsidP="00951F5B">
      <w:pPr>
        <w:rPr>
          <w:sz w:val="16"/>
          <w:szCs w:val="16"/>
        </w:rPr>
      </w:pPr>
    </w:p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Pr="00B94ADB" w:rsidRDefault="00951F5B" w:rsidP="00951F5B">
      <w:pPr>
        <w:ind w:left="360"/>
        <w:rPr>
          <w:sz w:val="16"/>
          <w:szCs w:val="16"/>
        </w:rPr>
      </w:pPr>
    </w:p>
    <w:p w:rsidR="00951F5B" w:rsidRDefault="00A7771E" w:rsidP="00474B9F">
      <w:pPr>
        <w:ind w:firstLine="360"/>
      </w:pPr>
      <w:r w:rsidRPr="00A7771E">
        <w:t xml:space="preserve">This procedure is to be performed </w:t>
      </w:r>
      <w:r w:rsidR="006D0A7B">
        <w:t xml:space="preserve">any time a </w:t>
      </w:r>
      <w:r w:rsidR="00984E04">
        <w:t xml:space="preserve">video jet </w:t>
      </w:r>
      <w:r w:rsidR="006D0A7B">
        <w:t>is in use</w:t>
      </w:r>
      <w:r w:rsidRPr="00A7771E">
        <w:t>.</w:t>
      </w:r>
    </w:p>
    <w:p w:rsidR="00D1453D" w:rsidRPr="00B94ADB" w:rsidRDefault="00D1453D" w:rsidP="00D1453D">
      <w:pPr>
        <w:ind w:left="360"/>
        <w:rPr>
          <w:b/>
          <w:sz w:val="16"/>
          <w:szCs w:val="16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B94ADB" w:rsidRDefault="00951F5B" w:rsidP="00951F5B">
      <w:pPr>
        <w:ind w:left="360"/>
        <w:rPr>
          <w:b/>
          <w:sz w:val="16"/>
          <w:szCs w:val="16"/>
        </w:rPr>
      </w:pPr>
    </w:p>
    <w:p w:rsidR="00981560" w:rsidRPr="00981560" w:rsidRDefault="00984E04" w:rsidP="00981560">
      <w:pPr>
        <w:ind w:left="2160" w:hanging="1800"/>
      </w:pPr>
      <w:r>
        <w:rPr>
          <w:u w:val="single"/>
        </w:rPr>
        <w:t>Line Leader</w:t>
      </w:r>
      <w:r w:rsidR="00981560" w:rsidRPr="00981560">
        <w:t xml:space="preserve">: </w:t>
      </w:r>
      <w:r w:rsidR="00981560">
        <w:t xml:space="preserve">responsible for </w:t>
      </w:r>
      <w:r w:rsidR="006055B6">
        <w:t>following this procedure</w:t>
      </w:r>
    </w:p>
    <w:p w:rsidR="00951F5B" w:rsidRPr="00B94ADB" w:rsidRDefault="00951F5B" w:rsidP="00951F5B">
      <w:pPr>
        <w:ind w:left="1080"/>
        <w:rPr>
          <w:sz w:val="16"/>
          <w:szCs w:val="16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B94ADB" w:rsidRDefault="00951F5B" w:rsidP="00951F5B">
      <w:pPr>
        <w:ind w:left="360"/>
        <w:rPr>
          <w:b/>
          <w:sz w:val="16"/>
          <w:szCs w:val="16"/>
        </w:rPr>
      </w:pPr>
    </w:p>
    <w:p w:rsidR="00474B9F" w:rsidRDefault="006D0A7B" w:rsidP="00474B9F">
      <w:pPr>
        <w:ind w:left="360"/>
      </w:pPr>
      <w:r>
        <w:t xml:space="preserve">Safety </w:t>
      </w:r>
      <w:r w:rsidR="005C02A4">
        <w:t>gl</w:t>
      </w:r>
      <w:r>
        <w:t>asses,</w:t>
      </w:r>
      <w:r w:rsidR="00820D2C" w:rsidRPr="00A64C18">
        <w:t xml:space="preserve"> steel toe shoes</w:t>
      </w:r>
      <w:r>
        <w:t xml:space="preserve">, hair/beard net(s), and smock are required </w:t>
      </w:r>
      <w:r w:rsidR="00316509">
        <w:t xml:space="preserve">when working in the Repackaging </w:t>
      </w:r>
      <w:r>
        <w:t>facility.</w:t>
      </w:r>
      <w:r w:rsidR="00820D2C" w:rsidRPr="00A64C18">
        <w:t xml:space="preserve"> </w:t>
      </w:r>
    </w:p>
    <w:p w:rsidR="00474B9F" w:rsidRPr="00B94ADB" w:rsidRDefault="00474B9F" w:rsidP="00474B9F">
      <w:pPr>
        <w:ind w:left="360"/>
        <w:rPr>
          <w:sz w:val="16"/>
          <w:szCs w:val="16"/>
        </w:rPr>
      </w:pPr>
    </w:p>
    <w:p w:rsidR="00951F5B" w:rsidRPr="00EE1837" w:rsidRDefault="00820D2C" w:rsidP="00474B9F">
      <w:pPr>
        <w:ind w:left="360"/>
      </w:pPr>
      <w:r w:rsidRPr="00A64C18">
        <w:t>Safety is a condition of employment. Employees are not authorized to work in an unsafe manner and are prohibited from harming the environment of the facility or community.</w:t>
      </w:r>
    </w:p>
    <w:p w:rsidR="00951F5B" w:rsidRPr="00B94ADB" w:rsidRDefault="00951F5B" w:rsidP="00951F5B">
      <w:pPr>
        <w:ind w:left="1080"/>
        <w:rPr>
          <w:b/>
          <w:sz w:val="16"/>
          <w:szCs w:val="16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B94ADB" w:rsidRPr="00B94ADB" w:rsidRDefault="00B94ADB" w:rsidP="00B94ADB">
      <w:pPr>
        <w:rPr>
          <w:sz w:val="16"/>
          <w:szCs w:val="16"/>
        </w:rPr>
      </w:pPr>
    </w:p>
    <w:p w:rsidR="006055B6" w:rsidRPr="006055B6" w:rsidRDefault="00316509" w:rsidP="00B94ADB">
      <w:pPr>
        <w:ind w:firstLine="360"/>
      </w:pPr>
      <w:r>
        <w:t>N/A</w:t>
      </w:r>
    </w:p>
    <w:p w:rsidR="00CC70D7" w:rsidRPr="00B94ADB" w:rsidRDefault="00CC70D7" w:rsidP="00CC70D7">
      <w:pPr>
        <w:rPr>
          <w:b/>
          <w:sz w:val="16"/>
          <w:szCs w:val="16"/>
        </w:rPr>
      </w:pPr>
    </w:p>
    <w:p w:rsidR="008460A5" w:rsidRDefault="008460A5" w:rsidP="008460A5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25260E" w:rsidRPr="00B94ADB" w:rsidRDefault="0025260E" w:rsidP="0025260E">
      <w:pPr>
        <w:ind w:left="360"/>
        <w:rPr>
          <w:b/>
          <w:sz w:val="16"/>
          <w:szCs w:val="16"/>
        </w:rPr>
      </w:pPr>
    </w:p>
    <w:p w:rsidR="00984E04" w:rsidRDefault="00984E04" w:rsidP="00B94ADB">
      <w:pPr>
        <w:spacing w:line="276" w:lineRule="auto"/>
        <w:ind w:firstLine="360"/>
        <w:rPr>
          <w:b/>
          <w:u w:val="single"/>
        </w:rPr>
      </w:pPr>
      <w:r w:rsidRPr="00B94ADB">
        <w:rPr>
          <w:b/>
          <w:u w:val="single"/>
        </w:rPr>
        <w:t>Changing date code</w:t>
      </w:r>
    </w:p>
    <w:p w:rsidR="00B94ADB" w:rsidRPr="00B94ADB" w:rsidRDefault="00B94ADB" w:rsidP="00B94ADB">
      <w:pPr>
        <w:spacing w:line="276" w:lineRule="auto"/>
        <w:ind w:firstLine="360"/>
        <w:rPr>
          <w:b/>
          <w:sz w:val="16"/>
          <w:szCs w:val="16"/>
          <w:u w:val="single"/>
        </w:rPr>
      </w:pPr>
    </w:p>
    <w:p w:rsidR="00984E04" w:rsidRDefault="00984E04" w:rsidP="00B94ADB">
      <w:pPr>
        <w:pStyle w:val="ListParagraph"/>
        <w:numPr>
          <w:ilvl w:val="0"/>
          <w:numId w:val="39"/>
        </w:numPr>
        <w:tabs>
          <w:tab w:val="left" w:pos="2024"/>
        </w:tabs>
        <w:spacing w:after="200" w:line="276" w:lineRule="auto"/>
        <w:ind w:left="1080"/>
      </w:pPr>
      <w:r>
        <w:t>Press F1 to stop ink jet.</w:t>
      </w:r>
    </w:p>
    <w:p w:rsidR="00984E04" w:rsidRDefault="00984E04" w:rsidP="00B94ADB">
      <w:pPr>
        <w:pStyle w:val="ListParagraph"/>
        <w:numPr>
          <w:ilvl w:val="0"/>
          <w:numId w:val="39"/>
        </w:numPr>
        <w:tabs>
          <w:tab w:val="left" w:pos="2024"/>
        </w:tabs>
        <w:spacing w:after="200" w:line="276" w:lineRule="auto"/>
        <w:ind w:left="1080"/>
      </w:pPr>
      <w:r>
        <w:t>Wait until the icon and X stops flashing.</w:t>
      </w:r>
    </w:p>
    <w:p w:rsidR="00984E04" w:rsidRDefault="00984E04" w:rsidP="00B94ADB">
      <w:pPr>
        <w:pStyle w:val="ListParagraph"/>
        <w:numPr>
          <w:ilvl w:val="0"/>
          <w:numId w:val="39"/>
        </w:numPr>
        <w:tabs>
          <w:tab w:val="left" w:pos="2024"/>
        </w:tabs>
        <w:spacing w:after="200" w:line="276" w:lineRule="auto"/>
        <w:ind w:left="1080"/>
      </w:pPr>
      <w:r>
        <w:t>Press F4 to change the date code.</w:t>
      </w:r>
    </w:p>
    <w:p w:rsidR="00984E04" w:rsidRDefault="00984E04" w:rsidP="00B94ADB">
      <w:pPr>
        <w:pStyle w:val="ListParagraph"/>
        <w:numPr>
          <w:ilvl w:val="0"/>
          <w:numId w:val="39"/>
        </w:numPr>
        <w:tabs>
          <w:tab w:val="left" w:pos="2024"/>
        </w:tabs>
        <w:spacing w:after="200" w:line="276" w:lineRule="auto"/>
        <w:ind w:left="1080"/>
      </w:pPr>
      <w:r>
        <w:t>Use the arrow buttons to move the space to the number/letter that needs to be changed.</w:t>
      </w:r>
    </w:p>
    <w:p w:rsidR="00984E04" w:rsidRDefault="00984E04" w:rsidP="00B94ADB">
      <w:pPr>
        <w:pStyle w:val="ListParagraph"/>
        <w:numPr>
          <w:ilvl w:val="0"/>
          <w:numId w:val="39"/>
        </w:numPr>
        <w:tabs>
          <w:tab w:val="left" w:pos="2024"/>
        </w:tabs>
        <w:spacing w:after="200" w:line="276" w:lineRule="auto"/>
        <w:ind w:left="1080"/>
      </w:pPr>
      <w:r>
        <w:t>Press the back space button to erase the previous number/letter.</w:t>
      </w:r>
    </w:p>
    <w:p w:rsidR="00984E04" w:rsidRDefault="00984E04" w:rsidP="00B94ADB">
      <w:pPr>
        <w:pStyle w:val="ListParagraph"/>
        <w:numPr>
          <w:ilvl w:val="0"/>
          <w:numId w:val="39"/>
        </w:numPr>
        <w:tabs>
          <w:tab w:val="left" w:pos="2024"/>
        </w:tabs>
        <w:spacing w:after="200" w:line="276" w:lineRule="auto"/>
        <w:ind w:left="1080"/>
      </w:pPr>
      <w:r>
        <w:t>Enter the correct date code.</w:t>
      </w:r>
    </w:p>
    <w:p w:rsidR="00984E04" w:rsidRDefault="00984E04" w:rsidP="00B94ADB">
      <w:pPr>
        <w:pStyle w:val="ListParagraph"/>
        <w:numPr>
          <w:ilvl w:val="0"/>
          <w:numId w:val="39"/>
        </w:numPr>
        <w:tabs>
          <w:tab w:val="left" w:pos="2024"/>
        </w:tabs>
        <w:spacing w:after="200" w:line="276" w:lineRule="auto"/>
        <w:ind w:left="1080"/>
      </w:pPr>
      <w:r>
        <w:t>Press shift and F1 at the same time to enter and save the new date code.</w:t>
      </w:r>
    </w:p>
    <w:p w:rsidR="00984E04" w:rsidRDefault="00984E04" w:rsidP="00B94ADB">
      <w:pPr>
        <w:pStyle w:val="ListParagraph"/>
        <w:numPr>
          <w:ilvl w:val="0"/>
          <w:numId w:val="39"/>
        </w:numPr>
        <w:tabs>
          <w:tab w:val="left" w:pos="2024"/>
        </w:tabs>
        <w:spacing w:line="276" w:lineRule="auto"/>
        <w:ind w:left="1080"/>
      </w:pPr>
      <w:r>
        <w:t>Wait until the icon and check stops flashing before using.</w:t>
      </w:r>
    </w:p>
    <w:p w:rsidR="00984E04" w:rsidRPr="00B94ADB" w:rsidRDefault="00984E04" w:rsidP="00984E04">
      <w:pPr>
        <w:tabs>
          <w:tab w:val="left" w:pos="2024"/>
        </w:tabs>
        <w:ind w:left="1080"/>
        <w:rPr>
          <w:sz w:val="16"/>
          <w:szCs w:val="16"/>
        </w:rPr>
      </w:pPr>
    </w:p>
    <w:p w:rsidR="00984E04" w:rsidRDefault="00B94ADB" w:rsidP="00B94ADB">
      <w:pPr>
        <w:tabs>
          <w:tab w:val="left" w:pos="360"/>
        </w:tabs>
        <w:spacing w:line="276" w:lineRule="auto"/>
        <w:rPr>
          <w:b/>
          <w:u w:val="single"/>
        </w:rPr>
      </w:pPr>
      <w:r>
        <w:tab/>
      </w:r>
      <w:r w:rsidR="00984E04" w:rsidRPr="00B94ADB">
        <w:rPr>
          <w:b/>
          <w:u w:val="single"/>
        </w:rPr>
        <w:t>Changing the ink or make up</w:t>
      </w:r>
    </w:p>
    <w:p w:rsidR="00B94ADB" w:rsidRPr="00B94ADB" w:rsidRDefault="00B94ADB" w:rsidP="00B94ADB">
      <w:pPr>
        <w:tabs>
          <w:tab w:val="left" w:pos="360"/>
        </w:tabs>
        <w:spacing w:line="276" w:lineRule="auto"/>
        <w:rPr>
          <w:b/>
          <w:sz w:val="16"/>
          <w:szCs w:val="16"/>
          <w:u w:val="single"/>
        </w:rPr>
      </w:pPr>
    </w:p>
    <w:p w:rsidR="00984E04" w:rsidRDefault="00984E04" w:rsidP="00B94ADB">
      <w:pPr>
        <w:pStyle w:val="ListParagraph"/>
        <w:numPr>
          <w:ilvl w:val="0"/>
          <w:numId w:val="40"/>
        </w:numPr>
        <w:tabs>
          <w:tab w:val="left" w:pos="2024"/>
        </w:tabs>
        <w:spacing w:after="200" w:line="276" w:lineRule="auto"/>
        <w:ind w:left="1080"/>
      </w:pPr>
      <w:r>
        <w:t>Press F1 to stop ink jet.</w:t>
      </w:r>
    </w:p>
    <w:p w:rsidR="00984E04" w:rsidRDefault="00984E04" w:rsidP="00B94ADB">
      <w:pPr>
        <w:pStyle w:val="ListParagraph"/>
        <w:numPr>
          <w:ilvl w:val="0"/>
          <w:numId w:val="40"/>
        </w:numPr>
        <w:tabs>
          <w:tab w:val="left" w:pos="2024"/>
        </w:tabs>
        <w:spacing w:after="200" w:line="276" w:lineRule="auto"/>
        <w:ind w:left="1080"/>
      </w:pPr>
      <w:r>
        <w:t>Wait until the icon and X stops flashing.</w:t>
      </w:r>
    </w:p>
    <w:p w:rsidR="00984E04" w:rsidRDefault="00984E04" w:rsidP="00B94ADB">
      <w:pPr>
        <w:pStyle w:val="ListParagraph"/>
        <w:numPr>
          <w:ilvl w:val="0"/>
          <w:numId w:val="40"/>
        </w:numPr>
        <w:tabs>
          <w:tab w:val="left" w:pos="2024"/>
        </w:tabs>
        <w:spacing w:after="200" w:line="276" w:lineRule="auto"/>
        <w:ind w:left="1080"/>
      </w:pPr>
      <w:r>
        <w:t>Open the bottom compartment on the front.</w:t>
      </w:r>
    </w:p>
    <w:p w:rsidR="00984E04" w:rsidRDefault="00984E04" w:rsidP="00B94ADB">
      <w:pPr>
        <w:pStyle w:val="ListParagraph"/>
        <w:numPr>
          <w:ilvl w:val="0"/>
          <w:numId w:val="40"/>
        </w:numPr>
        <w:tabs>
          <w:tab w:val="left" w:pos="2024"/>
        </w:tabs>
        <w:spacing w:after="200" w:line="276" w:lineRule="auto"/>
        <w:ind w:left="1080"/>
      </w:pPr>
      <w:r>
        <w:t>Slide the old cartridge out and place in trash.</w:t>
      </w:r>
    </w:p>
    <w:p w:rsidR="00984E04" w:rsidRDefault="00984E04" w:rsidP="00B94ADB">
      <w:pPr>
        <w:pStyle w:val="ListParagraph"/>
        <w:numPr>
          <w:ilvl w:val="0"/>
          <w:numId w:val="40"/>
        </w:numPr>
        <w:tabs>
          <w:tab w:val="left" w:pos="2024"/>
        </w:tabs>
        <w:spacing w:after="200" w:line="276" w:lineRule="auto"/>
        <w:ind w:left="1080"/>
      </w:pPr>
      <w:r>
        <w:t>Replace with the correct full cartridge (you will hear the cartridge lock in).</w:t>
      </w:r>
    </w:p>
    <w:p w:rsidR="00984E04" w:rsidRDefault="00984E04" w:rsidP="00B94ADB">
      <w:pPr>
        <w:pStyle w:val="ListParagraph"/>
        <w:numPr>
          <w:ilvl w:val="0"/>
          <w:numId w:val="40"/>
        </w:numPr>
        <w:tabs>
          <w:tab w:val="left" w:pos="2024"/>
        </w:tabs>
        <w:spacing w:after="200" w:line="276" w:lineRule="auto"/>
        <w:ind w:left="1080"/>
      </w:pPr>
      <w:r>
        <w:t>Close and lock compartment.</w:t>
      </w:r>
    </w:p>
    <w:p w:rsidR="00984E04" w:rsidRDefault="00984E04" w:rsidP="00B94ADB">
      <w:pPr>
        <w:pStyle w:val="ListParagraph"/>
        <w:numPr>
          <w:ilvl w:val="0"/>
          <w:numId w:val="40"/>
        </w:numPr>
        <w:tabs>
          <w:tab w:val="left" w:pos="2024"/>
        </w:tabs>
        <w:spacing w:after="200" w:line="276" w:lineRule="auto"/>
        <w:ind w:left="1080"/>
      </w:pPr>
      <w:r>
        <w:lastRenderedPageBreak/>
        <w:t>Press F1 to start back up.</w:t>
      </w:r>
    </w:p>
    <w:p w:rsidR="00984E04" w:rsidRDefault="00984E04" w:rsidP="00B94ADB">
      <w:pPr>
        <w:pStyle w:val="ListParagraph"/>
        <w:numPr>
          <w:ilvl w:val="0"/>
          <w:numId w:val="40"/>
        </w:numPr>
        <w:tabs>
          <w:tab w:val="left" w:pos="2024"/>
        </w:tabs>
        <w:spacing w:line="276" w:lineRule="auto"/>
        <w:ind w:left="1080"/>
      </w:pPr>
      <w:r>
        <w:t>Wait until the icon and check stops flashing before using.</w:t>
      </w:r>
    </w:p>
    <w:p w:rsidR="00984E04" w:rsidRPr="00B94ADB" w:rsidRDefault="00984E04" w:rsidP="00B94ADB">
      <w:pPr>
        <w:tabs>
          <w:tab w:val="left" w:pos="2024"/>
        </w:tabs>
        <w:rPr>
          <w:sz w:val="16"/>
          <w:szCs w:val="16"/>
        </w:rPr>
      </w:pPr>
    </w:p>
    <w:p w:rsidR="00984E04" w:rsidRDefault="00B94ADB" w:rsidP="00B94ADB">
      <w:pPr>
        <w:tabs>
          <w:tab w:val="left" w:pos="360"/>
        </w:tabs>
        <w:spacing w:line="276" w:lineRule="auto"/>
        <w:rPr>
          <w:b/>
          <w:u w:val="single"/>
        </w:rPr>
      </w:pPr>
      <w:r>
        <w:tab/>
      </w:r>
      <w:r w:rsidR="00984E04" w:rsidRPr="00B94ADB">
        <w:rPr>
          <w:b/>
          <w:u w:val="single"/>
        </w:rPr>
        <w:t>Cleaning the ink head</w:t>
      </w:r>
    </w:p>
    <w:p w:rsidR="00B94ADB" w:rsidRPr="00B94ADB" w:rsidRDefault="00B94ADB" w:rsidP="00B94ADB">
      <w:pPr>
        <w:tabs>
          <w:tab w:val="left" w:pos="360"/>
        </w:tabs>
        <w:spacing w:line="276" w:lineRule="auto"/>
        <w:rPr>
          <w:b/>
          <w:sz w:val="16"/>
          <w:szCs w:val="16"/>
          <w:u w:val="single"/>
        </w:rPr>
      </w:pP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after="200" w:line="276" w:lineRule="auto"/>
        <w:ind w:left="1080"/>
      </w:pPr>
      <w:r>
        <w:t>Press F1 to stop ink jet.</w:t>
      </w: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after="200" w:line="276" w:lineRule="auto"/>
        <w:ind w:left="1080"/>
      </w:pPr>
      <w:r>
        <w:t>Wait for the icon and check to stop flashing.</w:t>
      </w: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after="200" w:line="276" w:lineRule="auto"/>
        <w:ind w:left="1080"/>
      </w:pPr>
      <w:r>
        <w:t>When you see a status screen pop up the ink jet is ready to clean.</w:t>
      </w: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after="200" w:line="276" w:lineRule="auto"/>
        <w:ind w:left="1080"/>
      </w:pPr>
      <w:r>
        <w:t>Remove ink head by pulling lock down and slide ink head out.</w:t>
      </w: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after="200" w:line="276" w:lineRule="auto"/>
        <w:ind w:left="1080"/>
      </w:pPr>
      <w:r>
        <w:t>Unscrew ink head screw until it pops out.</w:t>
      </w: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after="200" w:line="276" w:lineRule="auto"/>
        <w:ind w:left="1080"/>
      </w:pPr>
      <w:r>
        <w:t>Slide cover off.</w:t>
      </w: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after="200" w:line="276" w:lineRule="auto"/>
        <w:ind w:left="1080"/>
      </w:pPr>
      <w:r>
        <w:t>Use acetone on the very end of ink head only and remove built up ink.</w:t>
      </w: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after="200" w:line="276" w:lineRule="auto"/>
        <w:ind w:left="1080"/>
      </w:pPr>
      <w:r>
        <w:t>Let ink head air dry (D</w:t>
      </w:r>
      <w:r w:rsidRPr="00984E04">
        <w:rPr>
          <w:b/>
        </w:rPr>
        <w:t xml:space="preserve">o </w:t>
      </w:r>
      <w:r>
        <w:rPr>
          <w:b/>
        </w:rPr>
        <w:t>N</w:t>
      </w:r>
      <w:r w:rsidRPr="00984E04">
        <w:rPr>
          <w:b/>
        </w:rPr>
        <w:t>ot uses air hose to dry</w:t>
      </w:r>
      <w:r>
        <w:t>!).</w:t>
      </w: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after="200" w:line="276" w:lineRule="auto"/>
        <w:ind w:left="1080"/>
      </w:pPr>
      <w:r>
        <w:t>Clean the inside of cover with acetone (dry with air hose).</w:t>
      </w: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after="200" w:line="276" w:lineRule="auto"/>
        <w:ind w:left="1080"/>
      </w:pPr>
      <w:r>
        <w:t>Slide cover back on ink head (be sure to line the notch up on cover and ink head).</w:t>
      </w: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after="200" w:line="276" w:lineRule="auto"/>
        <w:ind w:left="1080"/>
      </w:pPr>
      <w:r>
        <w:t>Tighten screw back down.</w:t>
      </w: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after="200" w:line="276" w:lineRule="auto"/>
        <w:ind w:left="1080"/>
      </w:pPr>
      <w:r>
        <w:t>Slide ink head back in holder.</w:t>
      </w: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after="200" w:line="276" w:lineRule="auto"/>
        <w:ind w:left="1080"/>
      </w:pPr>
      <w:r>
        <w:t>Turn ink head till you hear a click.</w:t>
      </w: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after="200" w:line="276" w:lineRule="auto"/>
        <w:ind w:left="1080"/>
      </w:pPr>
      <w:r>
        <w:t>Press F1 to start back up.</w:t>
      </w:r>
    </w:p>
    <w:p w:rsidR="00984E04" w:rsidRDefault="00984E04" w:rsidP="00B94ADB">
      <w:pPr>
        <w:pStyle w:val="ListParagraph"/>
        <w:numPr>
          <w:ilvl w:val="0"/>
          <w:numId w:val="41"/>
        </w:numPr>
        <w:tabs>
          <w:tab w:val="left" w:pos="2024"/>
        </w:tabs>
        <w:spacing w:line="276" w:lineRule="auto"/>
        <w:ind w:left="1080"/>
      </w:pPr>
      <w:r>
        <w:t>Wait for icon and check to stop flashing before using.</w:t>
      </w:r>
    </w:p>
    <w:p w:rsidR="00984E04" w:rsidRPr="00B94ADB" w:rsidRDefault="00984E04" w:rsidP="00984E04">
      <w:pPr>
        <w:tabs>
          <w:tab w:val="left" w:pos="2024"/>
        </w:tabs>
        <w:rPr>
          <w:sz w:val="16"/>
          <w:szCs w:val="16"/>
        </w:rPr>
      </w:pPr>
    </w:p>
    <w:p w:rsidR="00984E04" w:rsidRDefault="00B94ADB" w:rsidP="00B94ADB">
      <w:pPr>
        <w:tabs>
          <w:tab w:val="left" w:pos="360"/>
        </w:tabs>
        <w:spacing w:line="276" w:lineRule="auto"/>
        <w:rPr>
          <w:b/>
          <w:u w:val="single"/>
        </w:rPr>
      </w:pPr>
      <w:r>
        <w:tab/>
      </w:r>
      <w:r w:rsidR="00984E04" w:rsidRPr="00B94ADB">
        <w:rPr>
          <w:b/>
          <w:u w:val="single"/>
        </w:rPr>
        <w:t>Adjusting date code</w:t>
      </w:r>
    </w:p>
    <w:p w:rsidR="00B94ADB" w:rsidRPr="00B94ADB" w:rsidRDefault="00B94ADB" w:rsidP="00B94ADB">
      <w:pPr>
        <w:tabs>
          <w:tab w:val="left" w:pos="360"/>
        </w:tabs>
        <w:spacing w:line="276" w:lineRule="auto"/>
        <w:rPr>
          <w:b/>
          <w:sz w:val="16"/>
          <w:szCs w:val="16"/>
          <w:u w:val="single"/>
        </w:rPr>
      </w:pPr>
    </w:p>
    <w:p w:rsidR="00984E04" w:rsidRDefault="00984E04" w:rsidP="00B94ADB">
      <w:pPr>
        <w:pStyle w:val="ListParagraph"/>
        <w:numPr>
          <w:ilvl w:val="0"/>
          <w:numId w:val="42"/>
        </w:numPr>
        <w:tabs>
          <w:tab w:val="left" w:pos="2024"/>
        </w:tabs>
        <w:spacing w:after="200" w:line="276" w:lineRule="auto"/>
        <w:ind w:left="1080"/>
      </w:pPr>
      <w:r>
        <w:t>Loosen screws on ink head holder.</w:t>
      </w:r>
    </w:p>
    <w:p w:rsidR="00984E04" w:rsidRDefault="00984E04" w:rsidP="00B94ADB">
      <w:pPr>
        <w:pStyle w:val="ListParagraph"/>
        <w:numPr>
          <w:ilvl w:val="0"/>
          <w:numId w:val="42"/>
        </w:numPr>
        <w:tabs>
          <w:tab w:val="left" w:pos="2024"/>
        </w:tabs>
        <w:spacing w:after="200" w:line="276" w:lineRule="auto"/>
        <w:ind w:left="1080"/>
      </w:pPr>
      <w:r>
        <w:t>Slide up and down or side to side to set date code in correct location.</w:t>
      </w:r>
    </w:p>
    <w:p w:rsidR="00984E04" w:rsidRDefault="00984E04" w:rsidP="00B94ADB">
      <w:pPr>
        <w:pStyle w:val="ListParagraph"/>
        <w:numPr>
          <w:ilvl w:val="0"/>
          <w:numId w:val="42"/>
        </w:numPr>
        <w:tabs>
          <w:tab w:val="left" w:pos="2024"/>
        </w:tabs>
        <w:spacing w:after="200" w:line="276" w:lineRule="auto"/>
        <w:ind w:left="1080"/>
      </w:pPr>
      <w:r>
        <w:t>The speed of the conveyor also determines the location of date code.</w:t>
      </w:r>
    </w:p>
    <w:p w:rsidR="00984E04" w:rsidRDefault="00984E04" w:rsidP="00984E04">
      <w:pPr>
        <w:pStyle w:val="ListParagraph"/>
        <w:tabs>
          <w:tab w:val="left" w:pos="2024"/>
        </w:tabs>
        <w:ind w:left="2880"/>
      </w:pPr>
    </w:p>
    <w:p w:rsidR="00984E04" w:rsidRPr="00B94ADB" w:rsidRDefault="00984E04" w:rsidP="00984E04">
      <w:pPr>
        <w:tabs>
          <w:tab w:val="left" w:pos="2024"/>
        </w:tabs>
        <w:jc w:val="center"/>
        <w:rPr>
          <w:b/>
          <w:sz w:val="28"/>
          <w:szCs w:val="28"/>
        </w:rPr>
      </w:pPr>
      <w:r w:rsidRPr="00B94ADB">
        <w:rPr>
          <w:b/>
          <w:sz w:val="28"/>
          <w:szCs w:val="28"/>
        </w:rPr>
        <w:t xml:space="preserve">The power to the video jet should never be turned off! </w:t>
      </w:r>
    </w:p>
    <w:p w:rsidR="00984E04" w:rsidRPr="00984E04" w:rsidRDefault="00984E04" w:rsidP="00984E04">
      <w:pPr>
        <w:tabs>
          <w:tab w:val="left" w:pos="2024"/>
        </w:tabs>
        <w:jc w:val="center"/>
        <w:rPr>
          <w:b/>
        </w:rPr>
      </w:pPr>
      <w:r w:rsidRPr="00B94ADB">
        <w:rPr>
          <w:b/>
          <w:sz w:val="28"/>
          <w:szCs w:val="28"/>
        </w:rPr>
        <w:t>To stop ink jet at end of shift press F1.</w:t>
      </w:r>
    </w:p>
    <w:p w:rsidR="005C02A4" w:rsidRPr="00984E04" w:rsidRDefault="005C02A4" w:rsidP="006D0A7B">
      <w:pPr>
        <w:tabs>
          <w:tab w:val="left" w:pos="360"/>
        </w:tabs>
        <w:spacing w:after="200" w:line="276" w:lineRule="auto"/>
        <w:contextualSpacing/>
        <w:rPr>
          <w:b/>
          <w:u w:val="single"/>
        </w:rPr>
      </w:pPr>
    </w:p>
    <w:p w:rsidR="00951F5B" w:rsidRDefault="00246F9D" w:rsidP="004019B0">
      <w:pPr>
        <w:numPr>
          <w:ilvl w:val="0"/>
          <w:numId w:val="2"/>
        </w:numPr>
        <w:rPr>
          <w:b/>
        </w:rPr>
      </w:pPr>
      <w:r w:rsidRPr="0033230D">
        <w:rPr>
          <w:b/>
        </w:rPr>
        <w:t>Reference Documents</w:t>
      </w:r>
    </w:p>
    <w:p w:rsidR="00B94ADB" w:rsidRPr="00B94ADB" w:rsidRDefault="00B94ADB" w:rsidP="00B94ADB">
      <w:pPr>
        <w:tabs>
          <w:tab w:val="left" w:pos="720"/>
        </w:tabs>
        <w:spacing w:line="276" w:lineRule="auto"/>
        <w:rPr>
          <w:sz w:val="16"/>
          <w:szCs w:val="16"/>
        </w:rPr>
      </w:pPr>
    </w:p>
    <w:p w:rsidR="00246F9D" w:rsidRDefault="00B94ADB" w:rsidP="00B94ADB">
      <w:pPr>
        <w:tabs>
          <w:tab w:val="left" w:pos="360"/>
        </w:tabs>
        <w:spacing w:line="276" w:lineRule="auto"/>
      </w:pPr>
      <w:r>
        <w:tab/>
      </w:r>
      <w:r w:rsidR="00984E04" w:rsidRPr="00984E04">
        <w:t>N/A</w:t>
      </w:r>
    </w:p>
    <w:p w:rsidR="00B94ADB" w:rsidRPr="00B94ADB" w:rsidRDefault="00B94ADB" w:rsidP="00B94ADB">
      <w:pPr>
        <w:tabs>
          <w:tab w:val="left" w:pos="720"/>
        </w:tabs>
        <w:spacing w:line="276" w:lineRule="auto"/>
        <w:rPr>
          <w:b/>
          <w:sz w:val="16"/>
          <w:szCs w:val="16"/>
        </w:rPr>
      </w:pPr>
    </w:p>
    <w:p w:rsidR="00246F9D" w:rsidRPr="00246F9D" w:rsidRDefault="00764B73" w:rsidP="00246F9D">
      <w:pPr>
        <w:numPr>
          <w:ilvl w:val="0"/>
          <w:numId w:val="2"/>
        </w:numPr>
      </w:pPr>
      <w:r>
        <w:rPr>
          <w:b/>
        </w:rPr>
        <w:t>Change Information</w:t>
      </w:r>
    </w:p>
    <w:p w:rsidR="00B94ADB" w:rsidRPr="00B94ADB" w:rsidRDefault="00B94ADB" w:rsidP="00B94ADB">
      <w:pPr>
        <w:rPr>
          <w:sz w:val="16"/>
          <w:szCs w:val="16"/>
        </w:rPr>
      </w:pPr>
    </w:p>
    <w:p w:rsidR="00246F9D" w:rsidRPr="006055B6" w:rsidRDefault="00984E04" w:rsidP="00B94ADB">
      <w:pPr>
        <w:ind w:firstLine="360"/>
      </w:pPr>
      <w:r>
        <w:t>N/A</w:t>
      </w:r>
    </w:p>
    <w:sectPr w:rsidR="00246F9D" w:rsidRPr="006055B6" w:rsidSect="009F511B">
      <w:headerReference w:type="default" r:id="rId9"/>
      <w:footerReference w:type="default" r:id="rId10"/>
      <w:pgSz w:w="12240" w:h="15840"/>
      <w:pgMar w:top="1440" w:right="1080" w:bottom="1440" w:left="1080" w:header="432" w:footer="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28B" w:rsidRDefault="00AC528B" w:rsidP="005018F4">
      <w:r>
        <w:separator/>
      </w:r>
    </w:p>
  </w:endnote>
  <w:endnote w:type="continuationSeparator" w:id="0">
    <w:p w:rsidR="00AC528B" w:rsidRDefault="00AC528B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1B" w:rsidRDefault="00820D2C" w:rsidP="009F511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="009F511B" w:rsidRPr="008876A5">
      <w:rPr>
        <w:color w:val="FF0000"/>
      </w:rPr>
      <w:t>C</w:t>
    </w:r>
    <w:r w:rsidR="009F511B">
      <w:rPr>
        <w:color w:val="FF0000"/>
      </w:rPr>
      <w:t>ontrolled Document</w:t>
    </w:r>
  </w:p>
  <w:p w:rsidR="009F511B" w:rsidRPr="0059523A" w:rsidRDefault="009F511B" w:rsidP="009F511B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28B" w:rsidRDefault="00AC528B" w:rsidP="005018F4">
      <w:r>
        <w:separator/>
      </w:r>
    </w:p>
  </w:footnote>
  <w:footnote w:type="continuationSeparator" w:id="0">
    <w:p w:rsidR="00AC528B" w:rsidRDefault="00AC528B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20D2C" w:rsidTr="00AE1650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4E67AF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49" style="position:absolute;left:0;text-align:left;margin-left:454.25pt;margin-top:18.7pt;width:76.05pt;height:45.3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820D2C" w:rsidRPr="00FC7FE4" w:rsidRDefault="00820D2C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CF086C">
            <w:rPr>
              <w:noProof/>
            </w:rPr>
            <w:drawing>
              <wp:inline distT="0" distB="0" distL="0" distR="0" wp14:anchorId="0DE33102" wp14:editId="5FDBD73E">
                <wp:extent cx="1043940" cy="724535"/>
                <wp:effectExtent l="19050" t="0" r="381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</w:p>
      </w:tc>
    </w:tr>
    <w:tr w:rsidR="00820D2C" w:rsidTr="00AE1650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B72116" w:rsidRDefault="00820D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0000FF"/>
            </w:rPr>
          </w:pPr>
        </w:p>
      </w:tc>
    </w:tr>
    <w:tr w:rsidR="00820D2C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820D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4576B" w:rsidRPr="00A4576B" w:rsidRDefault="00820D2C" w:rsidP="00CC70D7">
          <w:pPr>
            <w:rPr>
              <w:color w:val="FF0000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984E04">
            <w:rPr>
              <w:color w:val="FF0000"/>
            </w:rPr>
            <w:t>Video Jet</w:t>
          </w:r>
          <w:r w:rsidR="00E67EE0">
            <w:rPr>
              <w:color w:val="FF0000"/>
            </w:rPr>
            <w:t xml:space="preserve"> Procedure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20D2C" w:rsidRPr="00BF1892" w:rsidRDefault="00820D2C" w:rsidP="0025260E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6D0A7B">
            <w:rPr>
              <w:color w:val="FF0000"/>
            </w:rPr>
            <w:t>R14-PR-200-0</w:t>
          </w:r>
          <w:r w:rsidR="00984E04">
            <w:rPr>
              <w:color w:val="FF0000"/>
            </w:rPr>
            <w:t>53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20D2C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6D0A7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6D0A7B">
            <w:rPr>
              <w:color w:val="FF0000"/>
            </w:rPr>
            <w:t>Kim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FB2A3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6D0A7B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  <w:tr w:rsidR="00820D2C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77669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4E67AF">
            <w:rPr>
              <w:color w:val="FF0000"/>
            </w:rPr>
            <w:t>08/14</w:t>
          </w:r>
          <w:r w:rsidR="00776694">
            <w:rPr>
              <w:color w:val="FF0000"/>
            </w:rPr>
            <w:t>/</w:t>
          </w:r>
          <w:r w:rsidR="006D0A7B">
            <w:rPr>
              <w:color w:val="FF0000"/>
            </w:rPr>
            <w:t>20</w:t>
          </w:r>
          <w:r w:rsidR="00776694">
            <w:rPr>
              <w:color w:val="FF0000"/>
            </w:rPr>
            <w:t>14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C55559" w:rsidRPr="004E67AF">
            <w:rPr>
              <w:color w:val="FF0000"/>
            </w:rPr>
            <w:fldChar w:fldCharType="begin"/>
          </w:r>
          <w:r w:rsidRPr="004E67AF">
            <w:rPr>
              <w:color w:val="FF0000"/>
            </w:rPr>
            <w:instrText xml:space="preserve"> PAGE </w:instrText>
          </w:r>
          <w:r w:rsidR="00C55559" w:rsidRPr="004E67AF">
            <w:rPr>
              <w:color w:val="FF0000"/>
            </w:rPr>
            <w:fldChar w:fldCharType="separate"/>
          </w:r>
          <w:r w:rsidR="004E67AF">
            <w:rPr>
              <w:noProof/>
              <w:color w:val="FF0000"/>
            </w:rPr>
            <w:t>1</w:t>
          </w:r>
          <w:r w:rsidR="00C55559" w:rsidRPr="004E67AF">
            <w:rPr>
              <w:color w:val="FF0000"/>
            </w:rPr>
            <w:fldChar w:fldCharType="end"/>
          </w:r>
          <w:r w:rsidRPr="004E67AF">
            <w:rPr>
              <w:color w:val="FF0000"/>
            </w:rPr>
            <w:t xml:space="preserve"> of </w:t>
          </w:r>
          <w:r w:rsidR="00C55559" w:rsidRPr="004E67AF">
            <w:rPr>
              <w:rStyle w:val="PageNumber"/>
              <w:color w:val="FF0000"/>
            </w:rPr>
            <w:fldChar w:fldCharType="begin"/>
          </w:r>
          <w:r w:rsidRPr="004E67AF">
            <w:rPr>
              <w:rStyle w:val="PageNumber"/>
              <w:color w:val="FF0000"/>
            </w:rPr>
            <w:instrText xml:space="preserve"> NUMPAGES </w:instrText>
          </w:r>
          <w:r w:rsidR="00C55559" w:rsidRPr="004E67AF">
            <w:rPr>
              <w:rStyle w:val="PageNumber"/>
              <w:color w:val="FF0000"/>
            </w:rPr>
            <w:fldChar w:fldCharType="separate"/>
          </w:r>
          <w:r w:rsidR="004E67AF">
            <w:rPr>
              <w:rStyle w:val="PageNumber"/>
              <w:noProof/>
              <w:color w:val="FF0000"/>
            </w:rPr>
            <w:t>2</w:t>
          </w:r>
          <w:r w:rsidR="00C55559" w:rsidRPr="004E67AF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</w:tbl>
  <w:p w:rsidR="00820D2C" w:rsidRDefault="00820D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0E15"/>
    <w:multiLevelType w:val="hybridMultilevel"/>
    <w:tmpl w:val="D354E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3527C"/>
    <w:multiLevelType w:val="hybridMultilevel"/>
    <w:tmpl w:val="54188690"/>
    <w:lvl w:ilvl="0" w:tplc="04090017">
      <w:start w:val="1"/>
      <w:numFmt w:val="lowerLetter"/>
      <w:lvlText w:val="%1)"/>
      <w:lvlJc w:val="lef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2">
    <w:nsid w:val="076C57EB"/>
    <w:multiLevelType w:val="hybridMultilevel"/>
    <w:tmpl w:val="1250C4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8C04C07"/>
    <w:multiLevelType w:val="multilevel"/>
    <w:tmpl w:val="FC141D6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5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">
    <w:nsid w:val="118A0A0D"/>
    <w:multiLevelType w:val="hybridMultilevel"/>
    <w:tmpl w:val="F7D68B90"/>
    <w:lvl w:ilvl="0" w:tplc="04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5">
    <w:nsid w:val="11ED6EC5"/>
    <w:multiLevelType w:val="hybridMultilevel"/>
    <w:tmpl w:val="E518863E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6">
    <w:nsid w:val="1DA0495E"/>
    <w:multiLevelType w:val="hybridMultilevel"/>
    <w:tmpl w:val="0704668E"/>
    <w:lvl w:ilvl="0" w:tplc="0409000F">
      <w:start w:val="1"/>
      <w:numFmt w:val="decimal"/>
      <w:lvlText w:val="%1."/>
      <w:lvlJc w:val="left"/>
      <w:pPr>
        <w:ind w:left="2744" w:hanging="360"/>
      </w:pPr>
    </w:lvl>
    <w:lvl w:ilvl="1" w:tplc="04090019" w:tentative="1">
      <w:start w:val="1"/>
      <w:numFmt w:val="lowerLetter"/>
      <w:lvlText w:val="%2."/>
      <w:lvlJc w:val="left"/>
      <w:pPr>
        <w:ind w:left="3464" w:hanging="360"/>
      </w:pPr>
    </w:lvl>
    <w:lvl w:ilvl="2" w:tplc="0409001B" w:tentative="1">
      <w:start w:val="1"/>
      <w:numFmt w:val="lowerRoman"/>
      <w:lvlText w:val="%3."/>
      <w:lvlJc w:val="right"/>
      <w:pPr>
        <w:ind w:left="4184" w:hanging="180"/>
      </w:pPr>
    </w:lvl>
    <w:lvl w:ilvl="3" w:tplc="0409000F" w:tentative="1">
      <w:start w:val="1"/>
      <w:numFmt w:val="decimal"/>
      <w:lvlText w:val="%4."/>
      <w:lvlJc w:val="left"/>
      <w:pPr>
        <w:ind w:left="4904" w:hanging="360"/>
      </w:pPr>
    </w:lvl>
    <w:lvl w:ilvl="4" w:tplc="04090019" w:tentative="1">
      <w:start w:val="1"/>
      <w:numFmt w:val="lowerLetter"/>
      <w:lvlText w:val="%5."/>
      <w:lvlJc w:val="left"/>
      <w:pPr>
        <w:ind w:left="5624" w:hanging="360"/>
      </w:pPr>
    </w:lvl>
    <w:lvl w:ilvl="5" w:tplc="0409001B" w:tentative="1">
      <w:start w:val="1"/>
      <w:numFmt w:val="lowerRoman"/>
      <w:lvlText w:val="%6."/>
      <w:lvlJc w:val="right"/>
      <w:pPr>
        <w:ind w:left="6344" w:hanging="180"/>
      </w:pPr>
    </w:lvl>
    <w:lvl w:ilvl="6" w:tplc="0409000F" w:tentative="1">
      <w:start w:val="1"/>
      <w:numFmt w:val="decimal"/>
      <w:lvlText w:val="%7."/>
      <w:lvlJc w:val="left"/>
      <w:pPr>
        <w:ind w:left="7064" w:hanging="360"/>
      </w:pPr>
    </w:lvl>
    <w:lvl w:ilvl="7" w:tplc="04090019" w:tentative="1">
      <w:start w:val="1"/>
      <w:numFmt w:val="lowerLetter"/>
      <w:lvlText w:val="%8."/>
      <w:lvlJc w:val="left"/>
      <w:pPr>
        <w:ind w:left="7784" w:hanging="360"/>
      </w:pPr>
    </w:lvl>
    <w:lvl w:ilvl="8" w:tplc="0409001B" w:tentative="1">
      <w:start w:val="1"/>
      <w:numFmt w:val="lowerRoman"/>
      <w:lvlText w:val="%9."/>
      <w:lvlJc w:val="right"/>
      <w:pPr>
        <w:ind w:left="8504" w:hanging="180"/>
      </w:pPr>
    </w:lvl>
  </w:abstractNum>
  <w:abstractNum w:abstractNumId="7">
    <w:nsid w:val="1DF91D58"/>
    <w:multiLevelType w:val="hybridMultilevel"/>
    <w:tmpl w:val="BC8CDAA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E763A47"/>
    <w:multiLevelType w:val="hybridMultilevel"/>
    <w:tmpl w:val="C6D67DC4"/>
    <w:lvl w:ilvl="0" w:tplc="04090013">
      <w:start w:val="1"/>
      <w:numFmt w:val="upperRoman"/>
      <w:lvlText w:val="%1."/>
      <w:lvlJc w:val="righ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9">
    <w:nsid w:val="26750FA2"/>
    <w:multiLevelType w:val="hybridMultilevel"/>
    <w:tmpl w:val="D1AAEB22"/>
    <w:lvl w:ilvl="0" w:tplc="0409000F">
      <w:start w:val="1"/>
      <w:numFmt w:val="decimal"/>
      <w:lvlText w:val="%1."/>
      <w:lvlJc w:val="left"/>
      <w:pPr>
        <w:ind w:left="2744" w:hanging="360"/>
      </w:pPr>
    </w:lvl>
    <w:lvl w:ilvl="1" w:tplc="04090019" w:tentative="1">
      <w:start w:val="1"/>
      <w:numFmt w:val="lowerLetter"/>
      <w:lvlText w:val="%2."/>
      <w:lvlJc w:val="left"/>
      <w:pPr>
        <w:ind w:left="3464" w:hanging="360"/>
      </w:pPr>
    </w:lvl>
    <w:lvl w:ilvl="2" w:tplc="0409001B" w:tentative="1">
      <w:start w:val="1"/>
      <w:numFmt w:val="lowerRoman"/>
      <w:lvlText w:val="%3."/>
      <w:lvlJc w:val="right"/>
      <w:pPr>
        <w:ind w:left="4184" w:hanging="180"/>
      </w:pPr>
    </w:lvl>
    <w:lvl w:ilvl="3" w:tplc="0409000F" w:tentative="1">
      <w:start w:val="1"/>
      <w:numFmt w:val="decimal"/>
      <w:lvlText w:val="%4."/>
      <w:lvlJc w:val="left"/>
      <w:pPr>
        <w:ind w:left="4904" w:hanging="360"/>
      </w:pPr>
    </w:lvl>
    <w:lvl w:ilvl="4" w:tplc="04090019" w:tentative="1">
      <w:start w:val="1"/>
      <w:numFmt w:val="lowerLetter"/>
      <w:lvlText w:val="%5."/>
      <w:lvlJc w:val="left"/>
      <w:pPr>
        <w:ind w:left="5624" w:hanging="360"/>
      </w:pPr>
    </w:lvl>
    <w:lvl w:ilvl="5" w:tplc="0409001B" w:tentative="1">
      <w:start w:val="1"/>
      <w:numFmt w:val="lowerRoman"/>
      <w:lvlText w:val="%6."/>
      <w:lvlJc w:val="right"/>
      <w:pPr>
        <w:ind w:left="6344" w:hanging="180"/>
      </w:pPr>
    </w:lvl>
    <w:lvl w:ilvl="6" w:tplc="0409000F" w:tentative="1">
      <w:start w:val="1"/>
      <w:numFmt w:val="decimal"/>
      <w:lvlText w:val="%7."/>
      <w:lvlJc w:val="left"/>
      <w:pPr>
        <w:ind w:left="7064" w:hanging="360"/>
      </w:pPr>
    </w:lvl>
    <w:lvl w:ilvl="7" w:tplc="04090019" w:tentative="1">
      <w:start w:val="1"/>
      <w:numFmt w:val="lowerLetter"/>
      <w:lvlText w:val="%8."/>
      <w:lvlJc w:val="left"/>
      <w:pPr>
        <w:ind w:left="7784" w:hanging="360"/>
      </w:pPr>
    </w:lvl>
    <w:lvl w:ilvl="8" w:tplc="0409001B" w:tentative="1">
      <w:start w:val="1"/>
      <w:numFmt w:val="lowerRoman"/>
      <w:lvlText w:val="%9."/>
      <w:lvlJc w:val="right"/>
      <w:pPr>
        <w:ind w:left="8504" w:hanging="180"/>
      </w:pPr>
    </w:lvl>
  </w:abstractNum>
  <w:abstractNum w:abstractNumId="10">
    <w:nsid w:val="271C23D2"/>
    <w:multiLevelType w:val="hybridMultilevel"/>
    <w:tmpl w:val="D52C81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D664F63"/>
    <w:multiLevelType w:val="hybridMultilevel"/>
    <w:tmpl w:val="28A6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1C1272"/>
    <w:multiLevelType w:val="hybridMultilevel"/>
    <w:tmpl w:val="004467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56F28AB"/>
    <w:multiLevelType w:val="hybridMultilevel"/>
    <w:tmpl w:val="CEDC8A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903759F"/>
    <w:multiLevelType w:val="hybridMultilevel"/>
    <w:tmpl w:val="2ABA7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AD353C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F5F67F7"/>
    <w:multiLevelType w:val="hybridMultilevel"/>
    <w:tmpl w:val="F3DCC6C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A443CB"/>
    <w:multiLevelType w:val="hybridMultilevel"/>
    <w:tmpl w:val="AA4E24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981761"/>
    <w:multiLevelType w:val="hybridMultilevel"/>
    <w:tmpl w:val="8EC828F6"/>
    <w:lvl w:ilvl="0" w:tplc="0409000F">
      <w:start w:val="1"/>
      <w:numFmt w:val="decimal"/>
      <w:lvlText w:val="%1."/>
      <w:lvlJc w:val="left"/>
      <w:pPr>
        <w:ind w:left="2744" w:hanging="360"/>
      </w:pPr>
    </w:lvl>
    <w:lvl w:ilvl="1" w:tplc="04090019" w:tentative="1">
      <w:start w:val="1"/>
      <w:numFmt w:val="lowerLetter"/>
      <w:lvlText w:val="%2."/>
      <w:lvlJc w:val="left"/>
      <w:pPr>
        <w:ind w:left="3464" w:hanging="360"/>
      </w:pPr>
    </w:lvl>
    <w:lvl w:ilvl="2" w:tplc="0409001B" w:tentative="1">
      <w:start w:val="1"/>
      <w:numFmt w:val="lowerRoman"/>
      <w:lvlText w:val="%3."/>
      <w:lvlJc w:val="right"/>
      <w:pPr>
        <w:ind w:left="4184" w:hanging="180"/>
      </w:pPr>
    </w:lvl>
    <w:lvl w:ilvl="3" w:tplc="0409000F" w:tentative="1">
      <w:start w:val="1"/>
      <w:numFmt w:val="decimal"/>
      <w:lvlText w:val="%4."/>
      <w:lvlJc w:val="left"/>
      <w:pPr>
        <w:ind w:left="4904" w:hanging="360"/>
      </w:pPr>
    </w:lvl>
    <w:lvl w:ilvl="4" w:tplc="04090019" w:tentative="1">
      <w:start w:val="1"/>
      <w:numFmt w:val="lowerLetter"/>
      <w:lvlText w:val="%5."/>
      <w:lvlJc w:val="left"/>
      <w:pPr>
        <w:ind w:left="5624" w:hanging="360"/>
      </w:pPr>
    </w:lvl>
    <w:lvl w:ilvl="5" w:tplc="0409001B" w:tentative="1">
      <w:start w:val="1"/>
      <w:numFmt w:val="lowerRoman"/>
      <w:lvlText w:val="%6."/>
      <w:lvlJc w:val="right"/>
      <w:pPr>
        <w:ind w:left="6344" w:hanging="180"/>
      </w:pPr>
    </w:lvl>
    <w:lvl w:ilvl="6" w:tplc="0409000F" w:tentative="1">
      <w:start w:val="1"/>
      <w:numFmt w:val="decimal"/>
      <w:lvlText w:val="%7."/>
      <w:lvlJc w:val="left"/>
      <w:pPr>
        <w:ind w:left="7064" w:hanging="360"/>
      </w:pPr>
    </w:lvl>
    <w:lvl w:ilvl="7" w:tplc="04090019" w:tentative="1">
      <w:start w:val="1"/>
      <w:numFmt w:val="lowerLetter"/>
      <w:lvlText w:val="%8."/>
      <w:lvlJc w:val="left"/>
      <w:pPr>
        <w:ind w:left="7784" w:hanging="360"/>
      </w:pPr>
    </w:lvl>
    <w:lvl w:ilvl="8" w:tplc="0409001B" w:tentative="1">
      <w:start w:val="1"/>
      <w:numFmt w:val="lowerRoman"/>
      <w:lvlText w:val="%9."/>
      <w:lvlJc w:val="right"/>
      <w:pPr>
        <w:ind w:left="8504" w:hanging="180"/>
      </w:pPr>
    </w:lvl>
  </w:abstractNum>
  <w:abstractNum w:abstractNumId="19">
    <w:nsid w:val="45047EEF"/>
    <w:multiLevelType w:val="hybridMultilevel"/>
    <w:tmpl w:val="ED405E2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51E569D"/>
    <w:multiLevelType w:val="hybridMultilevel"/>
    <w:tmpl w:val="FAE252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6961D63"/>
    <w:multiLevelType w:val="hybridMultilevel"/>
    <w:tmpl w:val="FD94B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AC2163"/>
    <w:multiLevelType w:val="hybridMultilevel"/>
    <w:tmpl w:val="0F56DB74"/>
    <w:lvl w:ilvl="0" w:tplc="04090017">
      <w:start w:val="1"/>
      <w:numFmt w:val="lowerLetter"/>
      <w:lvlText w:val="%1)"/>
      <w:lvlJc w:val="left"/>
      <w:pPr>
        <w:ind w:left="2648" w:hanging="360"/>
      </w:pPr>
    </w:lvl>
    <w:lvl w:ilvl="1" w:tplc="04090019" w:tentative="1">
      <w:start w:val="1"/>
      <w:numFmt w:val="lowerLetter"/>
      <w:lvlText w:val="%2."/>
      <w:lvlJc w:val="left"/>
      <w:pPr>
        <w:ind w:left="3368" w:hanging="360"/>
      </w:pPr>
    </w:lvl>
    <w:lvl w:ilvl="2" w:tplc="0409001B" w:tentative="1">
      <w:start w:val="1"/>
      <w:numFmt w:val="lowerRoman"/>
      <w:lvlText w:val="%3."/>
      <w:lvlJc w:val="right"/>
      <w:pPr>
        <w:ind w:left="4088" w:hanging="180"/>
      </w:pPr>
    </w:lvl>
    <w:lvl w:ilvl="3" w:tplc="0409000F" w:tentative="1">
      <w:start w:val="1"/>
      <w:numFmt w:val="decimal"/>
      <w:lvlText w:val="%4."/>
      <w:lvlJc w:val="left"/>
      <w:pPr>
        <w:ind w:left="4808" w:hanging="360"/>
      </w:pPr>
    </w:lvl>
    <w:lvl w:ilvl="4" w:tplc="04090019" w:tentative="1">
      <w:start w:val="1"/>
      <w:numFmt w:val="lowerLetter"/>
      <w:lvlText w:val="%5."/>
      <w:lvlJc w:val="left"/>
      <w:pPr>
        <w:ind w:left="5528" w:hanging="360"/>
      </w:pPr>
    </w:lvl>
    <w:lvl w:ilvl="5" w:tplc="0409001B" w:tentative="1">
      <w:start w:val="1"/>
      <w:numFmt w:val="lowerRoman"/>
      <w:lvlText w:val="%6."/>
      <w:lvlJc w:val="right"/>
      <w:pPr>
        <w:ind w:left="6248" w:hanging="180"/>
      </w:pPr>
    </w:lvl>
    <w:lvl w:ilvl="6" w:tplc="0409000F" w:tentative="1">
      <w:start w:val="1"/>
      <w:numFmt w:val="decimal"/>
      <w:lvlText w:val="%7."/>
      <w:lvlJc w:val="left"/>
      <w:pPr>
        <w:ind w:left="6968" w:hanging="360"/>
      </w:pPr>
    </w:lvl>
    <w:lvl w:ilvl="7" w:tplc="04090019" w:tentative="1">
      <w:start w:val="1"/>
      <w:numFmt w:val="lowerLetter"/>
      <w:lvlText w:val="%8."/>
      <w:lvlJc w:val="left"/>
      <w:pPr>
        <w:ind w:left="7688" w:hanging="360"/>
      </w:pPr>
    </w:lvl>
    <w:lvl w:ilvl="8" w:tplc="0409001B" w:tentative="1">
      <w:start w:val="1"/>
      <w:numFmt w:val="lowerRoman"/>
      <w:lvlText w:val="%9."/>
      <w:lvlJc w:val="right"/>
      <w:pPr>
        <w:ind w:left="8408" w:hanging="180"/>
      </w:pPr>
    </w:lvl>
  </w:abstractNum>
  <w:abstractNum w:abstractNumId="23">
    <w:nsid w:val="48D02071"/>
    <w:multiLevelType w:val="hybridMultilevel"/>
    <w:tmpl w:val="7D8267F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D2B3941"/>
    <w:multiLevelType w:val="hybridMultilevel"/>
    <w:tmpl w:val="4B6255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D933557"/>
    <w:multiLevelType w:val="hybridMultilevel"/>
    <w:tmpl w:val="37B6A7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07146B5"/>
    <w:multiLevelType w:val="hybridMultilevel"/>
    <w:tmpl w:val="8F4CDFEA"/>
    <w:lvl w:ilvl="0" w:tplc="04090013">
      <w:start w:val="1"/>
      <w:numFmt w:val="upperRoman"/>
      <w:lvlText w:val="%1."/>
      <w:lvlJc w:val="right"/>
      <w:pPr>
        <w:ind w:left="2143" w:hanging="360"/>
      </w:p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8">
    <w:nsid w:val="52F7022B"/>
    <w:multiLevelType w:val="hybridMultilevel"/>
    <w:tmpl w:val="B2864D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4DF3C52"/>
    <w:multiLevelType w:val="hybridMultilevel"/>
    <w:tmpl w:val="A63E44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4F034D7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5A7B6073"/>
    <w:multiLevelType w:val="hybridMultilevel"/>
    <w:tmpl w:val="CDFCEA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E6C1E26"/>
    <w:multiLevelType w:val="hybridMultilevel"/>
    <w:tmpl w:val="025A9B8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503241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BB66ECC"/>
    <w:multiLevelType w:val="hybridMultilevel"/>
    <w:tmpl w:val="40C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A93932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EB867F7"/>
    <w:multiLevelType w:val="hybridMultilevel"/>
    <w:tmpl w:val="7D3C098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2766317"/>
    <w:multiLevelType w:val="multilevel"/>
    <w:tmpl w:val="58BA56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324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39">
    <w:nsid w:val="7DAB5805"/>
    <w:multiLevelType w:val="hybridMultilevel"/>
    <w:tmpl w:val="1F7400C6"/>
    <w:lvl w:ilvl="0" w:tplc="04090017">
      <w:start w:val="1"/>
      <w:numFmt w:val="lowerLetter"/>
      <w:lvlText w:val="%1)"/>
      <w:lvlJc w:val="left"/>
      <w:pPr>
        <w:ind w:left="2361" w:hanging="360"/>
      </w:p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40">
    <w:nsid w:val="7E431923"/>
    <w:multiLevelType w:val="hybridMultilevel"/>
    <w:tmpl w:val="1B969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24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1"/>
  </w:num>
  <w:num w:numId="7">
    <w:abstractNumId w:val="5"/>
  </w:num>
  <w:num w:numId="8">
    <w:abstractNumId w:val="8"/>
  </w:num>
  <w:num w:numId="9">
    <w:abstractNumId w:val="22"/>
  </w:num>
  <w:num w:numId="10">
    <w:abstractNumId w:val="14"/>
  </w:num>
  <w:num w:numId="11">
    <w:abstractNumId w:val="34"/>
  </w:num>
  <w:num w:numId="12">
    <w:abstractNumId w:val="30"/>
  </w:num>
  <w:num w:numId="13">
    <w:abstractNumId w:val="3"/>
  </w:num>
  <w:num w:numId="14">
    <w:abstractNumId w:val="1"/>
  </w:num>
  <w:num w:numId="15">
    <w:abstractNumId w:val="36"/>
  </w:num>
  <w:num w:numId="16">
    <w:abstractNumId w:val="35"/>
  </w:num>
  <w:num w:numId="17">
    <w:abstractNumId w:val="17"/>
  </w:num>
  <w:num w:numId="18">
    <w:abstractNumId w:val="4"/>
  </w:num>
  <w:num w:numId="19">
    <w:abstractNumId w:val="39"/>
  </w:num>
  <w:num w:numId="20">
    <w:abstractNumId w:val="13"/>
  </w:num>
  <w:num w:numId="21">
    <w:abstractNumId w:val="31"/>
  </w:num>
  <w:num w:numId="22">
    <w:abstractNumId w:val="0"/>
  </w:num>
  <w:num w:numId="23">
    <w:abstractNumId w:val="27"/>
  </w:num>
  <w:num w:numId="24">
    <w:abstractNumId w:val="38"/>
  </w:num>
  <w:num w:numId="25">
    <w:abstractNumId w:val="21"/>
  </w:num>
  <w:num w:numId="26">
    <w:abstractNumId w:val="37"/>
  </w:num>
  <w:num w:numId="27">
    <w:abstractNumId w:val="26"/>
  </w:num>
  <w:num w:numId="28">
    <w:abstractNumId w:val="12"/>
  </w:num>
  <w:num w:numId="29">
    <w:abstractNumId w:val="25"/>
  </w:num>
  <w:num w:numId="30">
    <w:abstractNumId w:val="10"/>
  </w:num>
  <w:num w:numId="31">
    <w:abstractNumId w:val="19"/>
  </w:num>
  <w:num w:numId="32">
    <w:abstractNumId w:val="7"/>
  </w:num>
  <w:num w:numId="33">
    <w:abstractNumId w:val="20"/>
  </w:num>
  <w:num w:numId="34">
    <w:abstractNumId w:val="23"/>
  </w:num>
  <w:num w:numId="35">
    <w:abstractNumId w:val="2"/>
  </w:num>
  <w:num w:numId="36">
    <w:abstractNumId w:val="29"/>
  </w:num>
  <w:num w:numId="37">
    <w:abstractNumId w:val="28"/>
  </w:num>
  <w:num w:numId="38">
    <w:abstractNumId w:val="40"/>
  </w:num>
  <w:num w:numId="39">
    <w:abstractNumId w:val="18"/>
  </w:num>
  <w:num w:numId="40">
    <w:abstractNumId w:val="6"/>
  </w:num>
  <w:num w:numId="41">
    <w:abstractNumId w:val="9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7492"/>
    <w:rsid w:val="00047492"/>
    <w:rsid w:val="00053EE0"/>
    <w:rsid w:val="00063759"/>
    <w:rsid w:val="00086F33"/>
    <w:rsid w:val="000B05C1"/>
    <w:rsid w:val="000B2C30"/>
    <w:rsid w:val="000E0219"/>
    <w:rsid w:val="000E5655"/>
    <w:rsid w:val="0014032C"/>
    <w:rsid w:val="001805EA"/>
    <w:rsid w:val="001B1CC7"/>
    <w:rsid w:val="001D345D"/>
    <w:rsid w:val="001F4298"/>
    <w:rsid w:val="0023339D"/>
    <w:rsid w:val="00246F9D"/>
    <w:rsid w:val="0025260E"/>
    <w:rsid w:val="00263F85"/>
    <w:rsid w:val="002A3968"/>
    <w:rsid w:val="002E2D1F"/>
    <w:rsid w:val="00312E8B"/>
    <w:rsid w:val="00316509"/>
    <w:rsid w:val="00324BD4"/>
    <w:rsid w:val="0033230D"/>
    <w:rsid w:val="003808EF"/>
    <w:rsid w:val="00383EA0"/>
    <w:rsid w:val="0039693B"/>
    <w:rsid w:val="004019B0"/>
    <w:rsid w:val="00436187"/>
    <w:rsid w:val="004561A7"/>
    <w:rsid w:val="00474B9F"/>
    <w:rsid w:val="004750C0"/>
    <w:rsid w:val="00497A0C"/>
    <w:rsid w:val="004B0BF5"/>
    <w:rsid w:val="004E5A72"/>
    <w:rsid w:val="004E67AF"/>
    <w:rsid w:val="005018F4"/>
    <w:rsid w:val="005064D3"/>
    <w:rsid w:val="00540D9A"/>
    <w:rsid w:val="00596C34"/>
    <w:rsid w:val="005C02A4"/>
    <w:rsid w:val="005C5455"/>
    <w:rsid w:val="006055B6"/>
    <w:rsid w:val="00610F44"/>
    <w:rsid w:val="006164CD"/>
    <w:rsid w:val="00662056"/>
    <w:rsid w:val="00676D61"/>
    <w:rsid w:val="006D0A7B"/>
    <w:rsid w:val="006F5C96"/>
    <w:rsid w:val="0071006E"/>
    <w:rsid w:val="00715619"/>
    <w:rsid w:val="00764B73"/>
    <w:rsid w:val="00776694"/>
    <w:rsid w:val="007818D1"/>
    <w:rsid w:val="00790173"/>
    <w:rsid w:val="00794C23"/>
    <w:rsid w:val="00820D2C"/>
    <w:rsid w:val="008460A5"/>
    <w:rsid w:val="00862CC3"/>
    <w:rsid w:val="00864608"/>
    <w:rsid w:val="00871FB0"/>
    <w:rsid w:val="00881FA0"/>
    <w:rsid w:val="008876A5"/>
    <w:rsid w:val="00906C8F"/>
    <w:rsid w:val="009428F9"/>
    <w:rsid w:val="00951F5B"/>
    <w:rsid w:val="009523E5"/>
    <w:rsid w:val="00964E4C"/>
    <w:rsid w:val="00981560"/>
    <w:rsid w:val="00984E04"/>
    <w:rsid w:val="009956DF"/>
    <w:rsid w:val="009A0DF9"/>
    <w:rsid w:val="009A7372"/>
    <w:rsid w:val="009F511B"/>
    <w:rsid w:val="00A16E59"/>
    <w:rsid w:val="00A4576B"/>
    <w:rsid w:val="00A7771E"/>
    <w:rsid w:val="00A938A5"/>
    <w:rsid w:val="00AC528B"/>
    <w:rsid w:val="00AE1650"/>
    <w:rsid w:val="00B04433"/>
    <w:rsid w:val="00B532A0"/>
    <w:rsid w:val="00B6620E"/>
    <w:rsid w:val="00B91C7C"/>
    <w:rsid w:val="00B94ADB"/>
    <w:rsid w:val="00BF1892"/>
    <w:rsid w:val="00BF2EBA"/>
    <w:rsid w:val="00C03E09"/>
    <w:rsid w:val="00C07436"/>
    <w:rsid w:val="00C27F13"/>
    <w:rsid w:val="00C55559"/>
    <w:rsid w:val="00C661C1"/>
    <w:rsid w:val="00C71F65"/>
    <w:rsid w:val="00C82E95"/>
    <w:rsid w:val="00C91F51"/>
    <w:rsid w:val="00CA010A"/>
    <w:rsid w:val="00CA336B"/>
    <w:rsid w:val="00CB130E"/>
    <w:rsid w:val="00CC2E3D"/>
    <w:rsid w:val="00CC70D7"/>
    <w:rsid w:val="00CD45B3"/>
    <w:rsid w:val="00CF086C"/>
    <w:rsid w:val="00CF7A14"/>
    <w:rsid w:val="00D1453D"/>
    <w:rsid w:val="00D32231"/>
    <w:rsid w:val="00D47742"/>
    <w:rsid w:val="00D52C54"/>
    <w:rsid w:val="00D53A8F"/>
    <w:rsid w:val="00DE5FBA"/>
    <w:rsid w:val="00E13A64"/>
    <w:rsid w:val="00E15BB3"/>
    <w:rsid w:val="00E67EE0"/>
    <w:rsid w:val="00EC3151"/>
    <w:rsid w:val="00EE1837"/>
    <w:rsid w:val="00F11BD5"/>
    <w:rsid w:val="00FB2A33"/>
    <w:rsid w:val="00FC63C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ksupport\Document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92C772-BF0A-474D-95F7-BCE53E92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</Template>
  <TotalTime>61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rpksupport</dc:creator>
  <cp:lastModifiedBy>Lee Cagle</cp:lastModifiedBy>
  <cp:revision>5</cp:revision>
  <cp:lastPrinted>2014-06-19T19:24:00Z</cp:lastPrinted>
  <dcterms:created xsi:type="dcterms:W3CDTF">2014-06-19T18:25:00Z</dcterms:created>
  <dcterms:modified xsi:type="dcterms:W3CDTF">2014-08-18T17:48:00Z</dcterms:modified>
</cp:coreProperties>
</file>