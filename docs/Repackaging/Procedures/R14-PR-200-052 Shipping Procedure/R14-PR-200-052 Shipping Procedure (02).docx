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CC7" w:rsidRDefault="00951F5B" w:rsidP="00302178">
      <w:pPr>
        <w:numPr>
          <w:ilvl w:val="0"/>
          <w:numId w:val="1"/>
        </w:numPr>
        <w:rPr>
          <w:b/>
        </w:rPr>
      </w:pPr>
      <w:r>
        <w:rPr>
          <w:b/>
        </w:rPr>
        <w:t>Purpose</w:t>
      </w:r>
    </w:p>
    <w:p w:rsidR="00951F5B" w:rsidRPr="00B10F52" w:rsidRDefault="00951F5B" w:rsidP="00951F5B">
      <w:pPr>
        <w:ind w:left="360"/>
        <w:rPr>
          <w:b/>
          <w:sz w:val="16"/>
          <w:szCs w:val="16"/>
        </w:rPr>
      </w:pPr>
    </w:p>
    <w:p w:rsidR="00951F5B" w:rsidRDefault="00A7771E" w:rsidP="00474B9F">
      <w:pPr>
        <w:ind w:left="360"/>
      </w:pPr>
      <w:r w:rsidRPr="00A7771E">
        <w:t xml:space="preserve">The purpose of this procedure is to </w:t>
      </w:r>
      <w:r w:rsidR="006D0A7B">
        <w:t>outli</w:t>
      </w:r>
      <w:r w:rsidR="00436187">
        <w:t xml:space="preserve">ne the </w:t>
      </w:r>
      <w:r w:rsidR="00804B9D">
        <w:t>shipping process</w:t>
      </w:r>
      <w:r w:rsidR="00B10F52">
        <w:t xml:space="preserve"> at the Repackaging facility</w:t>
      </w:r>
      <w:r w:rsidR="00CC70D7">
        <w:t>.</w:t>
      </w:r>
    </w:p>
    <w:p w:rsidR="00951F5B" w:rsidRPr="00B10F52" w:rsidRDefault="00951F5B" w:rsidP="00951F5B">
      <w:pPr>
        <w:rPr>
          <w:sz w:val="16"/>
          <w:szCs w:val="16"/>
        </w:rPr>
      </w:pPr>
    </w:p>
    <w:p w:rsidR="00951F5B" w:rsidRPr="00951F5B" w:rsidRDefault="00951F5B" w:rsidP="00302178">
      <w:pPr>
        <w:numPr>
          <w:ilvl w:val="0"/>
          <w:numId w:val="1"/>
        </w:numPr>
        <w:rPr>
          <w:b/>
        </w:rPr>
      </w:pPr>
      <w:r w:rsidRPr="00951F5B">
        <w:rPr>
          <w:b/>
        </w:rPr>
        <w:t>Scope</w:t>
      </w:r>
    </w:p>
    <w:p w:rsidR="00951F5B" w:rsidRPr="00B10F52" w:rsidRDefault="00951F5B" w:rsidP="00951F5B">
      <w:pPr>
        <w:ind w:left="360"/>
        <w:rPr>
          <w:sz w:val="16"/>
          <w:szCs w:val="16"/>
        </w:rPr>
      </w:pPr>
    </w:p>
    <w:p w:rsidR="00951F5B" w:rsidRDefault="00A7771E" w:rsidP="00474B9F">
      <w:pPr>
        <w:ind w:firstLine="360"/>
      </w:pPr>
      <w:r w:rsidRPr="00A7771E">
        <w:t xml:space="preserve">This procedure </w:t>
      </w:r>
      <w:r w:rsidR="00B10F52">
        <w:t>applies</w:t>
      </w:r>
      <w:r w:rsidRPr="00A7771E">
        <w:t xml:space="preserve"> to </w:t>
      </w:r>
      <w:r w:rsidR="00B10F52">
        <w:t>the</w:t>
      </w:r>
      <w:r w:rsidR="00804B9D">
        <w:t xml:space="preserve"> shipping of all products</w:t>
      </w:r>
      <w:r w:rsidR="00B10F52">
        <w:t xml:space="preserve"> from the Repackaging facility</w:t>
      </w:r>
      <w:r w:rsidRPr="00A7771E">
        <w:t>.</w:t>
      </w:r>
    </w:p>
    <w:p w:rsidR="00D1453D" w:rsidRPr="00B10F52" w:rsidRDefault="00D1453D" w:rsidP="00D1453D">
      <w:pPr>
        <w:ind w:left="360"/>
        <w:rPr>
          <w:b/>
          <w:sz w:val="16"/>
          <w:szCs w:val="16"/>
        </w:rPr>
      </w:pPr>
    </w:p>
    <w:p w:rsidR="00951F5B" w:rsidRDefault="00951F5B" w:rsidP="00302178">
      <w:pPr>
        <w:numPr>
          <w:ilvl w:val="0"/>
          <w:numId w:val="1"/>
        </w:numPr>
        <w:rPr>
          <w:b/>
        </w:rPr>
      </w:pPr>
      <w:r w:rsidRPr="00951F5B">
        <w:rPr>
          <w:b/>
        </w:rPr>
        <w:t>Responsibility</w:t>
      </w:r>
    </w:p>
    <w:p w:rsidR="00951F5B" w:rsidRPr="00B10F52" w:rsidRDefault="00951F5B" w:rsidP="00951F5B">
      <w:pPr>
        <w:ind w:left="360"/>
        <w:rPr>
          <w:b/>
          <w:sz w:val="16"/>
          <w:szCs w:val="16"/>
        </w:rPr>
      </w:pPr>
    </w:p>
    <w:p w:rsidR="00981560" w:rsidRPr="00981560" w:rsidRDefault="00B10F52" w:rsidP="00981560">
      <w:pPr>
        <w:ind w:left="2160" w:hanging="1800"/>
      </w:pPr>
      <w:r>
        <w:rPr>
          <w:u w:val="single"/>
        </w:rPr>
        <w:t>Shipper:</w:t>
      </w:r>
      <w:r w:rsidR="00981560" w:rsidRPr="00981560">
        <w:t xml:space="preserve"> </w:t>
      </w:r>
      <w:r w:rsidR="00981560">
        <w:t xml:space="preserve">responsible for </w:t>
      </w:r>
      <w:r w:rsidR="006055B6">
        <w:t>following this procedure</w:t>
      </w:r>
    </w:p>
    <w:p w:rsidR="00951F5B" w:rsidRPr="00B10F52" w:rsidRDefault="00951F5B" w:rsidP="00951F5B">
      <w:pPr>
        <w:ind w:left="1080"/>
        <w:rPr>
          <w:sz w:val="16"/>
          <w:szCs w:val="16"/>
        </w:rPr>
      </w:pPr>
    </w:p>
    <w:p w:rsidR="00951F5B" w:rsidRDefault="00951F5B" w:rsidP="00302178">
      <w:pPr>
        <w:numPr>
          <w:ilvl w:val="0"/>
          <w:numId w:val="1"/>
        </w:numPr>
        <w:rPr>
          <w:b/>
        </w:rPr>
      </w:pPr>
      <w:r w:rsidRPr="00951F5B">
        <w:rPr>
          <w:b/>
        </w:rPr>
        <w:t>Safety Considerations</w:t>
      </w:r>
    </w:p>
    <w:p w:rsidR="00951F5B" w:rsidRPr="00B10F52" w:rsidRDefault="00951F5B" w:rsidP="00951F5B">
      <w:pPr>
        <w:ind w:left="360"/>
        <w:rPr>
          <w:b/>
          <w:sz w:val="16"/>
          <w:szCs w:val="16"/>
        </w:rPr>
      </w:pPr>
    </w:p>
    <w:p w:rsidR="00474B9F" w:rsidRDefault="006D0A7B" w:rsidP="00474B9F">
      <w:pPr>
        <w:ind w:left="360"/>
      </w:pPr>
      <w:r>
        <w:t xml:space="preserve">Safety </w:t>
      </w:r>
      <w:r w:rsidR="005C02A4">
        <w:t>gl</w:t>
      </w:r>
      <w:r>
        <w:t>asses,</w:t>
      </w:r>
      <w:r w:rsidR="00820D2C" w:rsidRPr="00A64C18">
        <w:t xml:space="preserve"> steel toe shoes</w:t>
      </w:r>
      <w:r>
        <w:t xml:space="preserve">, hair/beard net(s), and smock are required </w:t>
      </w:r>
      <w:r w:rsidR="00316509">
        <w:t xml:space="preserve">when working in the Repackaging </w:t>
      </w:r>
      <w:r>
        <w:t>facility.</w:t>
      </w:r>
      <w:r w:rsidR="00820D2C" w:rsidRPr="00A64C18">
        <w:t xml:space="preserve"> </w:t>
      </w:r>
    </w:p>
    <w:p w:rsidR="00474B9F" w:rsidRPr="00B10F52" w:rsidRDefault="00474B9F" w:rsidP="00474B9F">
      <w:pPr>
        <w:ind w:left="360"/>
        <w:rPr>
          <w:sz w:val="16"/>
          <w:szCs w:val="16"/>
        </w:rPr>
      </w:pPr>
    </w:p>
    <w:p w:rsidR="00951F5B" w:rsidRPr="00EE1837" w:rsidRDefault="00820D2C" w:rsidP="00474B9F">
      <w:pPr>
        <w:ind w:left="360"/>
      </w:pPr>
      <w:r w:rsidRPr="00A64C18">
        <w:t>Safety is a condition of employment. Employees are not authorized to work in an unsafe manner and are prohibited from harming the environment of the facility or community.</w:t>
      </w:r>
    </w:p>
    <w:p w:rsidR="00951F5B" w:rsidRPr="00B10F52" w:rsidRDefault="00951F5B" w:rsidP="00951F5B">
      <w:pPr>
        <w:ind w:left="1080"/>
        <w:rPr>
          <w:b/>
          <w:sz w:val="16"/>
          <w:szCs w:val="16"/>
        </w:rPr>
      </w:pPr>
    </w:p>
    <w:p w:rsidR="00951F5B" w:rsidRDefault="00951F5B" w:rsidP="00302178">
      <w:pPr>
        <w:numPr>
          <w:ilvl w:val="0"/>
          <w:numId w:val="1"/>
        </w:numPr>
        <w:rPr>
          <w:b/>
        </w:rPr>
      </w:pPr>
      <w:r>
        <w:rPr>
          <w:b/>
        </w:rPr>
        <w:t>Materials/Equipment</w:t>
      </w:r>
    </w:p>
    <w:p w:rsidR="00B10F52" w:rsidRPr="00B10F52" w:rsidRDefault="00B10F52" w:rsidP="00B10F52">
      <w:pPr>
        <w:rPr>
          <w:sz w:val="16"/>
          <w:szCs w:val="16"/>
        </w:rPr>
      </w:pPr>
    </w:p>
    <w:p w:rsidR="006055B6" w:rsidRPr="006055B6" w:rsidRDefault="00316509" w:rsidP="00B10F52">
      <w:pPr>
        <w:ind w:firstLine="360"/>
      </w:pPr>
      <w:r>
        <w:t>N/A</w:t>
      </w:r>
    </w:p>
    <w:p w:rsidR="00CC70D7" w:rsidRPr="00B10F52" w:rsidRDefault="00CC70D7" w:rsidP="00CC70D7">
      <w:pPr>
        <w:rPr>
          <w:b/>
          <w:sz w:val="16"/>
          <w:szCs w:val="16"/>
        </w:rPr>
      </w:pPr>
    </w:p>
    <w:p w:rsidR="008460A5" w:rsidRDefault="008460A5" w:rsidP="00302178">
      <w:pPr>
        <w:numPr>
          <w:ilvl w:val="0"/>
          <w:numId w:val="1"/>
        </w:numPr>
        <w:rPr>
          <w:b/>
        </w:rPr>
      </w:pPr>
      <w:r>
        <w:rPr>
          <w:b/>
        </w:rPr>
        <w:t>Procedure</w:t>
      </w:r>
    </w:p>
    <w:p w:rsidR="0025260E" w:rsidRPr="00B10F52" w:rsidRDefault="0025260E" w:rsidP="0025260E">
      <w:pPr>
        <w:ind w:left="360"/>
        <w:rPr>
          <w:b/>
          <w:sz w:val="16"/>
          <w:szCs w:val="16"/>
        </w:rPr>
      </w:pPr>
    </w:p>
    <w:p w:rsidR="003B3F4C" w:rsidRDefault="003B3F4C" w:rsidP="00302178">
      <w:pPr>
        <w:pStyle w:val="ListParagraph"/>
        <w:numPr>
          <w:ilvl w:val="0"/>
          <w:numId w:val="2"/>
        </w:numPr>
        <w:spacing w:after="200" w:line="276" w:lineRule="auto"/>
        <w:ind w:left="990"/>
      </w:pPr>
      <w:r>
        <w:t>Confirm P.O. number with driver over the phone.</w:t>
      </w:r>
    </w:p>
    <w:p w:rsidR="003B3F4C" w:rsidRDefault="009F6DB0" w:rsidP="00302178">
      <w:pPr>
        <w:pStyle w:val="ListParagraph"/>
        <w:numPr>
          <w:ilvl w:val="0"/>
          <w:numId w:val="2"/>
        </w:numPr>
        <w:spacing w:after="200" w:line="276" w:lineRule="auto"/>
        <w:ind w:left="990"/>
      </w:pPr>
      <w:r>
        <w:t>Direct ships and PDC</w:t>
      </w:r>
      <w:r w:rsidR="003B3F4C">
        <w:t xml:space="preserve"> loads </w:t>
      </w:r>
      <w:r w:rsidR="003D36CC">
        <w:t xml:space="preserve">the shipping coordinator </w:t>
      </w:r>
      <w:r>
        <w:t>will bring pick up slips</w:t>
      </w:r>
      <w:r w:rsidR="00804B9D">
        <w:t>.</w:t>
      </w:r>
    </w:p>
    <w:p w:rsidR="00E80AC9" w:rsidRPr="00E80AC9" w:rsidRDefault="003B3F4C" w:rsidP="00302178">
      <w:pPr>
        <w:pStyle w:val="ListParagraph"/>
        <w:numPr>
          <w:ilvl w:val="0"/>
          <w:numId w:val="2"/>
        </w:numPr>
        <w:spacing w:after="200" w:line="276" w:lineRule="auto"/>
        <w:ind w:left="990"/>
      </w:pPr>
      <w:r>
        <w:t xml:space="preserve">Driver fills out the </w:t>
      </w:r>
      <w:r>
        <w:rPr>
          <w:i/>
        </w:rPr>
        <w:t>D</w:t>
      </w:r>
      <w:r w:rsidRPr="003B3F4C">
        <w:rPr>
          <w:i/>
        </w:rPr>
        <w:t>river</w:t>
      </w:r>
      <w:r>
        <w:rPr>
          <w:i/>
        </w:rPr>
        <w:t xml:space="preserve"> P</w:t>
      </w:r>
      <w:r w:rsidRPr="003B3F4C">
        <w:rPr>
          <w:i/>
        </w:rPr>
        <w:t>ick</w:t>
      </w:r>
      <w:r>
        <w:rPr>
          <w:i/>
        </w:rPr>
        <w:t>-</w:t>
      </w:r>
      <w:r w:rsidRPr="003B3F4C">
        <w:rPr>
          <w:i/>
        </w:rPr>
        <w:t xml:space="preserve"> up </w:t>
      </w:r>
      <w:r>
        <w:rPr>
          <w:i/>
        </w:rPr>
        <w:t>S</w:t>
      </w:r>
      <w:r w:rsidRPr="003B3F4C">
        <w:rPr>
          <w:i/>
        </w:rPr>
        <w:t>heet</w:t>
      </w:r>
    </w:p>
    <w:p w:rsidR="003B3F4C" w:rsidRDefault="00E80AC9" w:rsidP="00E80AC9">
      <w:pPr>
        <w:pStyle w:val="ListParagraph"/>
        <w:numPr>
          <w:ilvl w:val="0"/>
          <w:numId w:val="2"/>
        </w:numPr>
        <w:spacing w:line="276" w:lineRule="auto"/>
        <w:ind w:left="990"/>
      </w:pPr>
      <w:r>
        <w:t xml:space="preserve">Fill out the </w:t>
      </w:r>
      <w:r>
        <w:rPr>
          <w:i/>
        </w:rPr>
        <w:t>Pre-Shipping Checklist – Repackaging</w:t>
      </w:r>
      <w:r>
        <w:t xml:space="preserve"> form; it is to be fill</w:t>
      </w:r>
      <w:r>
        <w:t>ed out by the fork lift driver.</w:t>
      </w:r>
      <w:bookmarkStart w:id="0" w:name="_GoBack"/>
      <w:bookmarkEnd w:id="0"/>
    </w:p>
    <w:p w:rsidR="003B3F4C" w:rsidRDefault="003B3F4C" w:rsidP="00302178">
      <w:pPr>
        <w:pStyle w:val="ListParagraph"/>
        <w:numPr>
          <w:ilvl w:val="0"/>
          <w:numId w:val="2"/>
        </w:numPr>
        <w:spacing w:after="200" w:line="276" w:lineRule="auto"/>
        <w:ind w:left="990"/>
      </w:pPr>
      <w:r>
        <w:t xml:space="preserve">Repack </w:t>
      </w:r>
      <w:r>
        <w:rPr>
          <w:i/>
        </w:rPr>
        <w:t>Truck L</w:t>
      </w:r>
      <w:r w:rsidRPr="003B3F4C">
        <w:rPr>
          <w:i/>
        </w:rPr>
        <w:t xml:space="preserve">oad </w:t>
      </w:r>
      <w:r>
        <w:rPr>
          <w:i/>
        </w:rPr>
        <w:t>S</w:t>
      </w:r>
      <w:r w:rsidRPr="003B3F4C">
        <w:rPr>
          <w:i/>
        </w:rPr>
        <w:t>ign</w:t>
      </w:r>
      <w:r>
        <w:rPr>
          <w:i/>
        </w:rPr>
        <w:t>-</w:t>
      </w:r>
      <w:r w:rsidRPr="003B3F4C">
        <w:rPr>
          <w:i/>
        </w:rPr>
        <w:t xml:space="preserve">off </w:t>
      </w:r>
      <w:r>
        <w:t>is filled out by the fork lift driver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2"/>
        </w:numPr>
        <w:spacing w:after="200" w:line="276" w:lineRule="auto"/>
        <w:ind w:left="990"/>
      </w:pPr>
      <w:r>
        <w:t xml:space="preserve">Fill in start time on </w:t>
      </w:r>
      <w:r>
        <w:rPr>
          <w:i/>
        </w:rPr>
        <w:t>D</w:t>
      </w:r>
      <w:r w:rsidRPr="003B3F4C">
        <w:rPr>
          <w:i/>
        </w:rPr>
        <w:t>river</w:t>
      </w:r>
      <w:r>
        <w:rPr>
          <w:i/>
        </w:rPr>
        <w:t xml:space="preserve"> P</w:t>
      </w:r>
      <w:r w:rsidRPr="003B3F4C">
        <w:rPr>
          <w:i/>
        </w:rPr>
        <w:t>ick</w:t>
      </w:r>
      <w:r>
        <w:rPr>
          <w:i/>
        </w:rPr>
        <w:t>-</w:t>
      </w:r>
      <w:r w:rsidRPr="003B3F4C">
        <w:rPr>
          <w:i/>
        </w:rPr>
        <w:t xml:space="preserve"> up </w:t>
      </w:r>
      <w:r>
        <w:rPr>
          <w:i/>
        </w:rPr>
        <w:t>S</w:t>
      </w:r>
      <w:r w:rsidRPr="003B3F4C">
        <w:rPr>
          <w:i/>
        </w:rPr>
        <w:t>heet</w:t>
      </w:r>
      <w:r>
        <w:t xml:space="preserve"> after the truck has backed into the dock</w:t>
      </w:r>
      <w:r w:rsidR="00804B9D">
        <w:t>.</w:t>
      </w:r>
    </w:p>
    <w:p w:rsidR="00B10F52" w:rsidRDefault="003B3F4C" w:rsidP="00841F68">
      <w:pPr>
        <w:pStyle w:val="ListParagraph"/>
        <w:numPr>
          <w:ilvl w:val="0"/>
          <w:numId w:val="2"/>
        </w:numPr>
        <w:spacing w:line="276" w:lineRule="auto"/>
        <w:ind w:left="990"/>
      </w:pPr>
      <w:r>
        <w:t xml:space="preserve">End time goes on </w:t>
      </w:r>
      <w:r>
        <w:rPr>
          <w:i/>
        </w:rPr>
        <w:t>D</w:t>
      </w:r>
      <w:r w:rsidRPr="003B3F4C">
        <w:rPr>
          <w:i/>
        </w:rPr>
        <w:t>river</w:t>
      </w:r>
      <w:r>
        <w:rPr>
          <w:i/>
        </w:rPr>
        <w:t xml:space="preserve"> P</w:t>
      </w:r>
      <w:r w:rsidRPr="003B3F4C">
        <w:rPr>
          <w:i/>
        </w:rPr>
        <w:t>ick</w:t>
      </w:r>
      <w:r>
        <w:rPr>
          <w:i/>
        </w:rPr>
        <w:t>-</w:t>
      </w:r>
      <w:r w:rsidRPr="003B3F4C">
        <w:rPr>
          <w:i/>
        </w:rPr>
        <w:t xml:space="preserve"> up </w:t>
      </w:r>
      <w:r>
        <w:rPr>
          <w:i/>
        </w:rPr>
        <w:t>S</w:t>
      </w:r>
      <w:r w:rsidRPr="003B3F4C">
        <w:rPr>
          <w:i/>
        </w:rPr>
        <w:t>heet</w:t>
      </w:r>
      <w:r>
        <w:t xml:space="preserve"> pg.1 when loading is finished</w:t>
      </w:r>
      <w:r w:rsidR="00804B9D">
        <w:t>.</w:t>
      </w:r>
    </w:p>
    <w:p w:rsidR="00B10F52" w:rsidRPr="00B10F52" w:rsidRDefault="00B10F52" w:rsidP="00B10F52">
      <w:pPr>
        <w:pStyle w:val="ListParagraph"/>
        <w:tabs>
          <w:tab w:val="left" w:pos="1027"/>
        </w:tabs>
        <w:spacing w:line="276" w:lineRule="auto"/>
        <w:ind w:left="1440"/>
        <w:rPr>
          <w:sz w:val="16"/>
          <w:szCs w:val="16"/>
        </w:rPr>
      </w:pPr>
    </w:p>
    <w:p w:rsidR="003B3F4C" w:rsidRDefault="00B10F52" w:rsidP="00B10F52">
      <w:pPr>
        <w:tabs>
          <w:tab w:val="left" w:pos="360"/>
        </w:tabs>
        <w:rPr>
          <w:b/>
          <w:u w:val="single"/>
        </w:rPr>
      </w:pPr>
      <w:r>
        <w:tab/>
      </w:r>
      <w:r w:rsidR="003B3F4C" w:rsidRPr="00B10F52">
        <w:rPr>
          <w:b/>
          <w:u w:val="single"/>
        </w:rPr>
        <w:t xml:space="preserve">Using the </w:t>
      </w:r>
      <w:proofErr w:type="gramStart"/>
      <w:r w:rsidR="003B3F4C" w:rsidRPr="00B10F52">
        <w:rPr>
          <w:b/>
          <w:u w:val="single"/>
        </w:rPr>
        <w:t>hand held</w:t>
      </w:r>
      <w:proofErr w:type="gramEnd"/>
      <w:r w:rsidR="003B3F4C" w:rsidRPr="00B10F52">
        <w:rPr>
          <w:b/>
          <w:u w:val="single"/>
        </w:rPr>
        <w:t xml:space="preserve"> scanner</w:t>
      </w:r>
    </w:p>
    <w:p w:rsidR="00B10F52" w:rsidRPr="00B10F52" w:rsidRDefault="00B10F52" w:rsidP="00B10F52">
      <w:pPr>
        <w:tabs>
          <w:tab w:val="left" w:pos="360"/>
        </w:tabs>
        <w:rPr>
          <w:b/>
          <w:sz w:val="16"/>
          <w:szCs w:val="16"/>
          <w:u w:val="single"/>
        </w:rPr>
      </w:pP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Press enter to start</w:t>
      </w:r>
      <w:r w:rsidR="00804B9D">
        <w:t>.</w:t>
      </w:r>
    </w:p>
    <w:p w:rsidR="00F31AD7" w:rsidRDefault="00F31AD7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 xml:space="preserve">Enter 98 for Pick </w:t>
      </w:r>
      <w:proofErr w:type="gramStart"/>
      <w:r>
        <w:t>By</w:t>
      </w:r>
      <w:proofErr w:type="gramEnd"/>
      <w:r>
        <w:t xml:space="preserve"> Pallet; Hit Enter</w:t>
      </w:r>
    </w:p>
    <w:p w:rsidR="003B3F4C" w:rsidRDefault="00F31AD7" w:rsidP="00F31AD7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Enter Badge #; Hit Enter Twice</w:t>
      </w:r>
    </w:p>
    <w:p w:rsidR="003B3F4C" w:rsidRDefault="003B3F4C" w:rsidP="00F31AD7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Enter</w:t>
      </w:r>
      <w:r w:rsidR="00497ACD">
        <w:t xml:space="preserve"> 00 and then the pick number </w:t>
      </w:r>
      <w:r w:rsidR="00F31AD7">
        <w:t>under pick list</w:t>
      </w:r>
      <w:r>
        <w:t xml:space="preserve"> and press enter</w:t>
      </w:r>
      <w:r w:rsidR="00F31AD7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Scan pallet number first</w:t>
      </w:r>
      <w:r w:rsidR="00804B9D">
        <w:t>.</w:t>
      </w:r>
      <w:r w:rsidR="00F31AD7">
        <w:t xml:space="preserve"> – Start Scanning</w:t>
      </w:r>
    </w:p>
    <w:p w:rsidR="003B3F4C" w:rsidRDefault="003B3F4C" w:rsidP="00F31AD7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Scan item number- both the pallet number and item number are located on the stickers on the pallets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Make sure the quantity on pallet is correct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lastRenderedPageBreak/>
        <w:t xml:space="preserve">Scan </w:t>
      </w:r>
      <w:r w:rsidR="00F31AD7">
        <w:t>the remain</w:t>
      </w:r>
      <w:r w:rsidR="00671D10">
        <w:t>ing pallets till all is scanned; after each pallet is scanned hit enter to input pallet #</w:t>
      </w:r>
      <w:r w:rsidR="00D4507D">
        <w:t xml:space="preserve"> into XA. 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After s</w:t>
      </w:r>
      <w:r w:rsidR="00F31AD7">
        <w:t>canning the last pallet press F6 two times</w:t>
      </w:r>
      <w:r>
        <w:t xml:space="preserve"> for the packing list for ABS, direct ships, and </w:t>
      </w:r>
      <w:proofErr w:type="spellStart"/>
      <w:r>
        <w:t>Recochem</w:t>
      </w:r>
      <w:proofErr w:type="spellEnd"/>
      <w:r>
        <w:t xml:space="preserve"> only</w:t>
      </w:r>
      <w:r w:rsidR="00804B9D">
        <w:t>.</w:t>
      </w:r>
      <w:r w:rsidR="00F31AD7">
        <w:t xml:space="preserve"> This will print the packing list.  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Place sticker on the same side of the pallet as the other sticker- make sure the correct sticker is on the correct pallet (each pallet has its own information on the sticker)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The place the blue round QC sticker on the pallet</w:t>
      </w:r>
      <w:r w:rsidR="00804B9D">
        <w:t>.</w:t>
      </w:r>
    </w:p>
    <w:p w:rsidR="00F31AD7" w:rsidRPr="00CB1F50" w:rsidRDefault="00F31AD7" w:rsidP="00F31AD7">
      <w:pPr>
        <w:tabs>
          <w:tab w:val="left" w:pos="1027"/>
        </w:tabs>
        <w:spacing w:after="200" w:line="276" w:lineRule="auto"/>
        <w:rPr>
          <w:u w:val="single"/>
        </w:rPr>
      </w:pPr>
      <w:proofErr w:type="gramStart"/>
      <w:r w:rsidRPr="00CB1F50">
        <w:rPr>
          <w:b/>
          <w:u w:val="single"/>
        </w:rPr>
        <w:t>In order to</w:t>
      </w:r>
      <w:proofErr w:type="gramEnd"/>
      <w:r w:rsidRPr="00CB1F50">
        <w:rPr>
          <w:b/>
          <w:u w:val="single"/>
        </w:rPr>
        <w:t xml:space="preserve"> obtain your BOL</w:t>
      </w:r>
      <w:r w:rsidRPr="00CB1F50">
        <w:rPr>
          <w:u w:val="single"/>
        </w:rPr>
        <w:t>:</w:t>
      </w:r>
    </w:p>
    <w:p w:rsidR="00F31AD7" w:rsidRDefault="00F31AD7" w:rsidP="00CB1F50">
      <w:pPr>
        <w:pStyle w:val="ListParagraph"/>
        <w:numPr>
          <w:ilvl w:val="2"/>
          <w:numId w:val="1"/>
        </w:numPr>
        <w:tabs>
          <w:tab w:val="left" w:pos="1027"/>
        </w:tabs>
        <w:spacing w:after="200" w:line="276" w:lineRule="auto"/>
        <w:ind w:hanging="1350"/>
      </w:pPr>
      <w:r>
        <w:t>Access XA and go to Giles Shipping.</w:t>
      </w:r>
    </w:p>
    <w:p w:rsidR="00F31AD7" w:rsidRDefault="00F31AD7" w:rsidP="00CB1F50">
      <w:pPr>
        <w:pStyle w:val="ListParagraph"/>
        <w:numPr>
          <w:ilvl w:val="2"/>
          <w:numId w:val="1"/>
        </w:numPr>
        <w:tabs>
          <w:tab w:val="left" w:pos="1027"/>
        </w:tabs>
        <w:spacing w:after="200" w:line="276" w:lineRule="auto"/>
        <w:ind w:hanging="1350"/>
      </w:pPr>
      <w:r>
        <w:t xml:space="preserve">Click on RF PPS Pick List Header. </w:t>
      </w:r>
    </w:p>
    <w:p w:rsidR="00F31AD7" w:rsidRDefault="00F31AD7" w:rsidP="00CB1F50">
      <w:pPr>
        <w:pStyle w:val="ListParagraph"/>
        <w:numPr>
          <w:ilvl w:val="2"/>
          <w:numId w:val="1"/>
        </w:numPr>
        <w:tabs>
          <w:tab w:val="left" w:pos="1027"/>
        </w:tabs>
        <w:spacing w:after="200" w:line="276" w:lineRule="auto"/>
        <w:ind w:hanging="1350"/>
      </w:pPr>
      <w:r>
        <w:t>Click on corresponding pick list #.</w:t>
      </w:r>
    </w:p>
    <w:p w:rsidR="00F31AD7" w:rsidRDefault="00F31AD7" w:rsidP="00CB1F50">
      <w:pPr>
        <w:pStyle w:val="ListParagraph"/>
        <w:numPr>
          <w:ilvl w:val="2"/>
          <w:numId w:val="1"/>
        </w:numPr>
        <w:tabs>
          <w:tab w:val="left" w:pos="1027"/>
        </w:tabs>
        <w:spacing w:after="200" w:line="276" w:lineRule="auto"/>
        <w:ind w:hanging="1350"/>
      </w:pPr>
      <w:r>
        <w:t xml:space="preserve">Click on Red Infor icon on the tool bar at the top of the screen. </w:t>
      </w:r>
    </w:p>
    <w:p w:rsidR="00CB1F50" w:rsidRDefault="00CB1F50" w:rsidP="00CB1F50">
      <w:pPr>
        <w:pStyle w:val="ListParagraph"/>
        <w:numPr>
          <w:ilvl w:val="2"/>
          <w:numId w:val="1"/>
        </w:numPr>
        <w:tabs>
          <w:tab w:val="left" w:pos="1027"/>
        </w:tabs>
        <w:spacing w:after="200" w:line="276" w:lineRule="auto"/>
        <w:ind w:hanging="1350"/>
      </w:pPr>
      <w:r>
        <w:t xml:space="preserve">This will bring up a separate menu. Click Yes and Continue to print out </w:t>
      </w:r>
      <w:r w:rsidR="00ED3B69">
        <w:t>t</w:t>
      </w:r>
      <w:r>
        <w:t xml:space="preserve">he BOL. </w:t>
      </w:r>
    </w:p>
    <w:p w:rsidR="003B3F4C" w:rsidRPr="00B10F52" w:rsidRDefault="003B3F4C" w:rsidP="00B10F52">
      <w:pPr>
        <w:pStyle w:val="ListParagraph"/>
        <w:tabs>
          <w:tab w:val="left" w:pos="1027"/>
        </w:tabs>
        <w:spacing w:line="276" w:lineRule="auto"/>
        <w:ind w:left="1440"/>
        <w:rPr>
          <w:sz w:val="16"/>
          <w:szCs w:val="16"/>
        </w:rPr>
      </w:pPr>
    </w:p>
    <w:p w:rsidR="003B3F4C" w:rsidRDefault="00B10F52" w:rsidP="00B10F52">
      <w:pPr>
        <w:tabs>
          <w:tab w:val="left" w:pos="360"/>
        </w:tabs>
        <w:rPr>
          <w:b/>
          <w:u w:val="single"/>
        </w:rPr>
      </w:pPr>
      <w:r>
        <w:tab/>
      </w:r>
      <w:r w:rsidR="003B3F4C" w:rsidRPr="00B10F52">
        <w:rPr>
          <w:b/>
          <w:u w:val="single"/>
        </w:rPr>
        <w:t>Printing CoA process</w:t>
      </w:r>
    </w:p>
    <w:p w:rsidR="0061200E" w:rsidRDefault="0061200E" w:rsidP="00B10F52">
      <w:pPr>
        <w:tabs>
          <w:tab w:val="left" w:pos="36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B10F52" w:rsidRDefault="0061200E" w:rsidP="0061200E">
      <w:pPr>
        <w:tabs>
          <w:tab w:val="left" w:pos="360"/>
        </w:tabs>
        <w:rPr>
          <w:b/>
          <w:i/>
          <w:u w:val="single"/>
        </w:rPr>
      </w:pPr>
      <w:r>
        <w:rPr>
          <w:b/>
        </w:rPr>
        <w:tab/>
      </w:r>
      <w:r>
        <w:rPr>
          <w:b/>
        </w:rPr>
        <w:tab/>
      </w:r>
      <w:r w:rsidRPr="0061200E">
        <w:rPr>
          <w:b/>
          <w:u w:val="single"/>
        </w:rPr>
        <w:t>TECHNICAL GRADE</w:t>
      </w:r>
      <w:r w:rsidR="00335968">
        <w:rPr>
          <w:b/>
          <w:u w:val="single"/>
        </w:rPr>
        <w:t xml:space="preserve"> </w:t>
      </w:r>
      <w:r w:rsidR="00335968" w:rsidRPr="00335968">
        <w:rPr>
          <w:b/>
          <w:i/>
          <w:u w:val="single"/>
        </w:rPr>
        <w:t>(Scented/Unscented)</w:t>
      </w:r>
      <w:r w:rsidRPr="00335968">
        <w:rPr>
          <w:b/>
          <w:i/>
          <w:u w:val="single"/>
        </w:rPr>
        <w:t>:</w:t>
      </w:r>
    </w:p>
    <w:p w:rsidR="00335968" w:rsidRPr="00335968" w:rsidRDefault="00335968" w:rsidP="0061200E">
      <w:pPr>
        <w:tabs>
          <w:tab w:val="left" w:pos="360"/>
        </w:tabs>
        <w:rPr>
          <w:i/>
          <w:sz w:val="16"/>
          <w:szCs w:val="16"/>
        </w:rPr>
      </w:pPr>
      <w:r>
        <w:rPr>
          <w:i/>
        </w:rPr>
        <w:t>Technical Grade does not require drug facts and does not require an Expiry; Only a Date Code is required). (Non-Consumable Salt)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Go to doc system on the computer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Go to new site</w:t>
      </w:r>
      <w:r w:rsidR="00804B9D">
        <w:t>.</w:t>
      </w:r>
    </w:p>
    <w:p w:rsidR="003B3F4C" w:rsidRDefault="00C13667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Click on R</w:t>
      </w:r>
      <w:r w:rsidR="003B3F4C">
        <w:t>epackaging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Click on CoA</w:t>
      </w:r>
      <w:r w:rsidR="00804B9D">
        <w:t>.</w:t>
      </w:r>
    </w:p>
    <w:p w:rsidR="00C13667" w:rsidRDefault="00C13667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Click on the corresponding year.</w:t>
      </w:r>
    </w:p>
    <w:p w:rsidR="00C13667" w:rsidRDefault="00C13667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Next click on TECH SCENTED</w:t>
      </w:r>
      <w:r w:rsidR="00335968">
        <w:t xml:space="preserve"> (</w:t>
      </w:r>
      <w:r w:rsidR="00335968">
        <w:rPr>
          <w:i/>
          <w:u w:val="single"/>
        </w:rPr>
        <w:t xml:space="preserve">EX. Dr. Teals </w:t>
      </w:r>
      <w:proofErr w:type="spellStart"/>
      <w:r w:rsidR="00335968">
        <w:rPr>
          <w:i/>
          <w:u w:val="single"/>
        </w:rPr>
        <w:t>Lav</w:t>
      </w:r>
      <w:proofErr w:type="spellEnd"/>
      <w:r w:rsidR="00335968">
        <w:rPr>
          <w:i/>
          <w:u w:val="single"/>
        </w:rPr>
        <w:t xml:space="preserve">, </w:t>
      </w:r>
      <w:proofErr w:type="spellStart"/>
      <w:r w:rsidR="00335968">
        <w:rPr>
          <w:i/>
          <w:u w:val="single"/>
        </w:rPr>
        <w:t>Euca</w:t>
      </w:r>
      <w:proofErr w:type="spellEnd"/>
      <w:r w:rsidR="00335968">
        <w:rPr>
          <w:i/>
          <w:u w:val="single"/>
        </w:rPr>
        <w:t>)</w:t>
      </w:r>
      <w:r w:rsidR="00335968">
        <w:t xml:space="preserve"> or TECH UNSCENTED (</w:t>
      </w:r>
      <w:r w:rsidR="00335968">
        <w:rPr>
          <w:i/>
          <w:u w:val="single"/>
        </w:rPr>
        <w:t>EX. Pennington</w:t>
      </w:r>
      <w:r w:rsidR="00335968">
        <w:t>)</w:t>
      </w:r>
      <w:r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Go down the list until you find the production month of load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Click on it and scroll down until you find the lot number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Click on the lot number- this will print the CoA for the truck driver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On the computer fill in the customer name- this is the product that is being loaded</w:t>
      </w:r>
      <w:r w:rsidR="00804B9D">
        <w:t>.</w:t>
      </w:r>
    </w:p>
    <w:p w:rsidR="0003191F" w:rsidRDefault="0003191F" w:rsidP="002B4625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1027"/>
        </w:tabs>
        <w:spacing w:after="200" w:line="276" w:lineRule="auto"/>
        <w:ind w:left="990"/>
      </w:pPr>
      <w:r w:rsidRPr="0003191F">
        <w:t>Cost. Ref. - PLD, if this is not an PLD load leave blank. (you can find out if the load is going to PLD by looking in the top left-hand corner of pick slip.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 xml:space="preserve">Shipper- this is the carrier on the </w:t>
      </w:r>
      <w:r w:rsidR="0003191F">
        <w:t>pick-up</w:t>
      </w:r>
      <w:r>
        <w:t xml:space="preserve"> sheet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Fill in ship date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Trailer number- this is located on the pick up sheet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Bill of lading- this is located on the pick up sheet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Pick up number- this is located on the pick slip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Manufactured number- this is the production date found on the print out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line="276" w:lineRule="auto"/>
        <w:ind w:left="990"/>
      </w:pPr>
      <w:r>
        <w:t>Expiration date- this is the month and three years from the production date</w:t>
      </w:r>
      <w:r w:rsidR="00804B9D">
        <w:t>.</w:t>
      </w:r>
    </w:p>
    <w:p w:rsidR="00A65495" w:rsidRDefault="00A65495" w:rsidP="00302178">
      <w:pPr>
        <w:pStyle w:val="ListParagraph"/>
        <w:numPr>
          <w:ilvl w:val="0"/>
          <w:numId w:val="5"/>
        </w:numPr>
        <w:tabs>
          <w:tab w:val="left" w:pos="1027"/>
        </w:tabs>
        <w:spacing w:line="276" w:lineRule="auto"/>
        <w:ind w:left="990"/>
      </w:pPr>
      <w:r>
        <w:t>This process will be completed for all out going and unscented loads.  There will need to be a COA for each lot number that was loaded onto the trailer.</w:t>
      </w:r>
    </w:p>
    <w:p w:rsidR="00606728" w:rsidRDefault="00606728" w:rsidP="00606728">
      <w:pPr>
        <w:pStyle w:val="ListParagraph"/>
        <w:tabs>
          <w:tab w:val="left" w:pos="1027"/>
        </w:tabs>
        <w:spacing w:line="276" w:lineRule="auto"/>
        <w:ind w:left="990"/>
      </w:pPr>
    </w:p>
    <w:p w:rsidR="00A65495" w:rsidRPr="00335968" w:rsidRDefault="00335968" w:rsidP="00D06BBF">
      <w:pPr>
        <w:pStyle w:val="ListParagraph"/>
        <w:shd w:val="clear" w:color="auto" w:fill="FFFFFF" w:themeFill="background1"/>
        <w:tabs>
          <w:tab w:val="left" w:pos="1027"/>
        </w:tabs>
        <w:spacing w:line="276" w:lineRule="auto"/>
        <w:ind w:left="990"/>
        <w:rPr>
          <w:i/>
          <w:u w:val="single"/>
        </w:rPr>
      </w:pPr>
      <w:r>
        <w:rPr>
          <w:b/>
          <w:u w:val="single"/>
        </w:rPr>
        <w:t>USP-</w:t>
      </w:r>
      <w:r w:rsidR="00A65495" w:rsidRPr="00D06BBF">
        <w:rPr>
          <w:b/>
          <w:u w:val="single"/>
        </w:rPr>
        <w:t xml:space="preserve"> COA</w:t>
      </w:r>
      <w:r>
        <w:rPr>
          <w:b/>
          <w:u w:val="single"/>
        </w:rPr>
        <w:t xml:space="preserve"> </w:t>
      </w:r>
      <w:r>
        <w:rPr>
          <w:i/>
          <w:u w:val="single"/>
        </w:rPr>
        <w:t>(Any Product that Requires an Expiry Date; non-scented/non-tech) (Consumable Salt).</w:t>
      </w:r>
    </w:p>
    <w:p w:rsidR="00A65495" w:rsidRPr="00D06BBF" w:rsidRDefault="00A65495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line="276" w:lineRule="auto"/>
        <w:rPr>
          <w:b/>
          <w:u w:val="single"/>
        </w:rPr>
      </w:pPr>
      <w:r w:rsidRPr="00D06BBF">
        <w:t>Go to the doc system on your computer.</w:t>
      </w:r>
    </w:p>
    <w:p w:rsidR="00A65495" w:rsidRPr="00D06BBF" w:rsidRDefault="00D83C84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line="276" w:lineRule="auto"/>
        <w:rPr>
          <w:b/>
          <w:u w:val="single"/>
        </w:rPr>
      </w:pPr>
      <w:r>
        <w:t>Click on Repackaging</w:t>
      </w:r>
      <w:r w:rsidR="00A65495" w:rsidRPr="00D06BBF">
        <w:t>.</w:t>
      </w:r>
    </w:p>
    <w:p w:rsidR="00A65495" w:rsidRPr="00D06BBF" w:rsidRDefault="00A65495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line="276" w:lineRule="auto"/>
        <w:rPr>
          <w:b/>
          <w:u w:val="single"/>
        </w:rPr>
      </w:pPr>
      <w:r w:rsidRPr="00D06BBF">
        <w:t>Click on COA.</w:t>
      </w:r>
    </w:p>
    <w:p w:rsidR="00C13667" w:rsidRPr="00C13667" w:rsidRDefault="00C13667" w:rsidP="00C13667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  <w:rPr>
          <w:b/>
          <w:u w:val="single"/>
        </w:rPr>
      </w:pPr>
      <w:r w:rsidRPr="00C13667">
        <w:t>Click on the corresponding year.</w:t>
      </w:r>
    </w:p>
    <w:p w:rsidR="00A65495" w:rsidRPr="00D06BBF" w:rsidRDefault="00A65495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line="276" w:lineRule="auto"/>
        <w:rPr>
          <w:b/>
          <w:u w:val="single"/>
        </w:rPr>
      </w:pPr>
      <w:r w:rsidRPr="00D06BBF">
        <w:t xml:space="preserve">Next click the </w:t>
      </w:r>
      <w:r w:rsidR="00C13667">
        <w:t>USP</w:t>
      </w:r>
      <w:r w:rsidRPr="00D06BBF">
        <w:t xml:space="preserve"> option.</w:t>
      </w:r>
    </w:p>
    <w:p w:rsidR="00A65495" w:rsidRPr="00C13667" w:rsidRDefault="00A65495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line="276" w:lineRule="auto"/>
        <w:rPr>
          <w:b/>
          <w:u w:val="single"/>
        </w:rPr>
      </w:pPr>
      <w:r w:rsidRPr="00D06BBF">
        <w:t xml:space="preserve">Next click on the most recent </w:t>
      </w:r>
      <w:r w:rsidR="00C13667">
        <w:t>USP</w:t>
      </w:r>
      <w:r w:rsidRPr="00D06BBF">
        <w:t xml:space="preserve"> COA available.</w:t>
      </w:r>
    </w:p>
    <w:p w:rsidR="00C13667" w:rsidRPr="00D06BBF" w:rsidRDefault="00C13667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line="276" w:lineRule="auto"/>
        <w:rPr>
          <w:b/>
          <w:u w:val="single"/>
        </w:rPr>
      </w:pPr>
      <w:r>
        <w:t>Click on the corresponding lot number.</w:t>
      </w:r>
    </w:p>
    <w:p w:rsidR="00A65495" w:rsidRPr="00D06BBF" w:rsidRDefault="00A65495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On the computer fill in the customer name- this is the product that is being loaded.</w:t>
      </w:r>
    </w:p>
    <w:p w:rsidR="0003191F" w:rsidRPr="0003191F" w:rsidRDefault="0003191F" w:rsidP="0003191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03191F">
        <w:t>Cost. Ref. - PLD, if this is not an PLD load leave blank. (you can find out if the load is going to PLD by looking in the top left-hand corner of pick slip.</w:t>
      </w:r>
    </w:p>
    <w:p w:rsidR="00A65495" w:rsidRPr="00D06BBF" w:rsidRDefault="00A65495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 xml:space="preserve">Shipper- this is the carrier on the </w:t>
      </w:r>
      <w:r w:rsidR="00335968" w:rsidRPr="00D06BBF">
        <w:t>pick-up</w:t>
      </w:r>
      <w:r w:rsidRPr="00D06BBF">
        <w:t xml:space="preserve"> sheet.</w:t>
      </w:r>
    </w:p>
    <w:p w:rsidR="00A65495" w:rsidRPr="00D06BBF" w:rsidRDefault="00A65495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Fill in ship date.</w:t>
      </w:r>
    </w:p>
    <w:p w:rsidR="00D40ECE" w:rsidRPr="00D06BBF" w:rsidRDefault="00D40ECE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Trailer number- this is located on the pick up sheet.</w:t>
      </w:r>
    </w:p>
    <w:p w:rsidR="00D40ECE" w:rsidRPr="00D06BBF" w:rsidRDefault="00D40ECE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Bill of lading- this is located on the pick up sheet.</w:t>
      </w:r>
    </w:p>
    <w:p w:rsidR="00D40ECE" w:rsidRPr="00D06BBF" w:rsidRDefault="00D40ECE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Pick up number- this is located on the pick up sheet.</w:t>
      </w:r>
    </w:p>
    <w:p w:rsidR="00D40ECE" w:rsidRPr="00D06BBF" w:rsidRDefault="00D40ECE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Manufactured number- this is the production date found on the print out.</w:t>
      </w:r>
    </w:p>
    <w:p w:rsidR="00D40ECE" w:rsidRPr="00D06BBF" w:rsidRDefault="00D40ECE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Expiration date- this is the month and three years from the production date.</w:t>
      </w:r>
    </w:p>
    <w:p w:rsidR="00D40ECE" w:rsidRDefault="00D40ECE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This process will need to be completed for each product on any scented load leaving our facility.</w:t>
      </w:r>
    </w:p>
    <w:p w:rsidR="0061200E" w:rsidRPr="00335968" w:rsidRDefault="0061200E" w:rsidP="0061200E">
      <w:pPr>
        <w:shd w:val="clear" w:color="auto" w:fill="FFFFFF" w:themeFill="background1"/>
        <w:tabs>
          <w:tab w:val="left" w:pos="1027"/>
        </w:tabs>
        <w:spacing w:after="200" w:line="276" w:lineRule="auto"/>
        <w:rPr>
          <w:i/>
          <w:u w:val="single"/>
        </w:rPr>
      </w:pPr>
      <w:r>
        <w:tab/>
      </w:r>
      <w:r w:rsidRPr="00C13667">
        <w:rPr>
          <w:b/>
          <w:u w:val="single"/>
        </w:rPr>
        <w:t>BLENDED COA</w:t>
      </w:r>
      <w:r w:rsidR="00335968">
        <w:rPr>
          <w:b/>
          <w:u w:val="single"/>
        </w:rPr>
        <w:t xml:space="preserve"> – </w:t>
      </w:r>
      <w:r w:rsidR="00335968">
        <w:rPr>
          <w:i/>
          <w:u w:val="single"/>
        </w:rPr>
        <w:t>(EX. Pink Himalayan)</w:t>
      </w:r>
    </w:p>
    <w:p w:rsidR="0061200E" w:rsidRPr="00C13667" w:rsidRDefault="0061200E" w:rsidP="0061200E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027"/>
        </w:tabs>
        <w:spacing w:after="200" w:line="276" w:lineRule="auto"/>
        <w:rPr>
          <w:b/>
          <w:u w:val="single"/>
        </w:rPr>
      </w:pPr>
      <w:r w:rsidRPr="00C13667">
        <w:t xml:space="preserve">Go to the doc system on your computer. </w:t>
      </w:r>
    </w:p>
    <w:p w:rsidR="0061200E" w:rsidRPr="00C13667" w:rsidRDefault="0061200E" w:rsidP="0061200E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027"/>
        </w:tabs>
        <w:spacing w:after="200" w:line="276" w:lineRule="auto"/>
        <w:rPr>
          <w:b/>
          <w:u w:val="single"/>
        </w:rPr>
      </w:pPr>
      <w:r w:rsidRPr="00C13667">
        <w:t>Click on Repackaging.</w:t>
      </w:r>
    </w:p>
    <w:p w:rsidR="0061200E" w:rsidRPr="00C13667" w:rsidRDefault="00606728" w:rsidP="0061200E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027"/>
        </w:tabs>
        <w:spacing w:after="200" w:line="276" w:lineRule="auto"/>
        <w:rPr>
          <w:b/>
          <w:u w:val="single"/>
        </w:rPr>
      </w:pPr>
      <w:r w:rsidRPr="00C13667">
        <w:t>Cli</w:t>
      </w:r>
      <w:r w:rsidR="0061200E" w:rsidRPr="00C13667">
        <w:t>ck on COA</w:t>
      </w:r>
    </w:p>
    <w:p w:rsidR="00606728" w:rsidRPr="00C13667" w:rsidRDefault="00606728" w:rsidP="0061200E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027"/>
        </w:tabs>
        <w:spacing w:after="200" w:line="276" w:lineRule="auto"/>
        <w:rPr>
          <w:b/>
          <w:u w:val="single"/>
        </w:rPr>
      </w:pPr>
      <w:r w:rsidRPr="00C13667">
        <w:t>Click on the corresponding year.</w:t>
      </w:r>
    </w:p>
    <w:p w:rsidR="0061200E" w:rsidRPr="00C13667" w:rsidRDefault="0061200E" w:rsidP="0061200E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027"/>
        </w:tabs>
        <w:spacing w:after="200" w:line="276" w:lineRule="auto"/>
        <w:rPr>
          <w:b/>
          <w:u w:val="single"/>
        </w:rPr>
      </w:pPr>
      <w:r w:rsidRPr="00C13667">
        <w:t>Next Click on the type of blended salt you are looking for (EX. PINK HIMALAYAN)</w:t>
      </w:r>
    </w:p>
    <w:p w:rsidR="00606728" w:rsidRPr="00C13667" w:rsidRDefault="00606728" w:rsidP="0061200E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027"/>
        </w:tabs>
        <w:spacing w:after="200" w:line="276" w:lineRule="auto"/>
        <w:rPr>
          <w:b/>
          <w:u w:val="single"/>
        </w:rPr>
      </w:pPr>
      <w:r w:rsidRPr="00C13667">
        <w:t xml:space="preserve">Click on the corresponding lot # that matches items needing shipped. </w:t>
      </w:r>
    </w:p>
    <w:p w:rsidR="00606728" w:rsidRPr="00C13667" w:rsidRDefault="00606728" w:rsidP="0061200E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027"/>
        </w:tabs>
        <w:spacing w:after="200" w:line="276" w:lineRule="auto"/>
        <w:rPr>
          <w:b/>
          <w:u w:val="single"/>
        </w:rPr>
      </w:pPr>
      <w:r w:rsidRPr="00C13667">
        <w:t xml:space="preserve">On the computer fill in the customer name – this is the product this is being loaded. </w:t>
      </w:r>
    </w:p>
    <w:p w:rsidR="00606728" w:rsidRPr="0003191F" w:rsidRDefault="00C55E2F" w:rsidP="00606728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03191F">
        <w:t>Cost. Ref. - PLD, if this is not an PLD</w:t>
      </w:r>
      <w:r w:rsidR="00606728" w:rsidRPr="0003191F">
        <w:t xml:space="preserve"> load leave </w:t>
      </w:r>
      <w:r w:rsidR="00AB1C6E" w:rsidRPr="0003191F">
        <w:t>blank. (you</w:t>
      </w:r>
      <w:r w:rsidR="00606728" w:rsidRPr="0003191F">
        <w:t xml:space="preserve"> can find ou</w:t>
      </w:r>
      <w:r w:rsidR="0003191F" w:rsidRPr="0003191F">
        <w:t>t if the load is going to PLD</w:t>
      </w:r>
      <w:r w:rsidR="00606728" w:rsidRPr="0003191F">
        <w:t xml:space="preserve"> by looking in the top </w:t>
      </w:r>
      <w:r w:rsidR="0003191F" w:rsidRPr="0003191F">
        <w:t>left-hand</w:t>
      </w:r>
      <w:r w:rsidR="00606728" w:rsidRPr="0003191F">
        <w:t xml:space="preserve"> corner of pick slip.</w:t>
      </w:r>
    </w:p>
    <w:p w:rsidR="00606728" w:rsidRPr="00C13667" w:rsidRDefault="00606728" w:rsidP="00606728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C13667">
        <w:t xml:space="preserve">Shipper- this is the carrier on the </w:t>
      </w:r>
      <w:r w:rsidR="00AB1C6E" w:rsidRPr="00C13667">
        <w:t>pickup</w:t>
      </w:r>
      <w:r w:rsidRPr="00C13667">
        <w:t xml:space="preserve"> sheet.</w:t>
      </w:r>
    </w:p>
    <w:p w:rsidR="00606728" w:rsidRPr="00C13667" w:rsidRDefault="00606728" w:rsidP="00606728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C13667">
        <w:t>Fill in ship date.</w:t>
      </w:r>
    </w:p>
    <w:p w:rsidR="00606728" w:rsidRPr="00C13667" w:rsidRDefault="00606728" w:rsidP="00606728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C13667">
        <w:t xml:space="preserve">Trailer number- this is located on the </w:t>
      </w:r>
      <w:r w:rsidR="00AB1C6E" w:rsidRPr="00C13667">
        <w:t>pickup</w:t>
      </w:r>
      <w:r w:rsidRPr="00C13667">
        <w:t xml:space="preserve"> sheet.</w:t>
      </w:r>
    </w:p>
    <w:p w:rsidR="00606728" w:rsidRPr="00C13667" w:rsidRDefault="00606728" w:rsidP="00606728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C13667">
        <w:t xml:space="preserve">Bill of lading- this is located on the </w:t>
      </w:r>
      <w:r w:rsidR="00AB1C6E" w:rsidRPr="00C13667">
        <w:t>pickup</w:t>
      </w:r>
      <w:r w:rsidRPr="00C13667">
        <w:t xml:space="preserve"> sheet.</w:t>
      </w:r>
    </w:p>
    <w:p w:rsidR="00606728" w:rsidRPr="00C13667" w:rsidRDefault="00606728" w:rsidP="00606728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C13667">
        <w:t xml:space="preserve">Pick up number- this is located on the </w:t>
      </w:r>
      <w:r w:rsidR="00AB1C6E" w:rsidRPr="00C13667">
        <w:t>pickup</w:t>
      </w:r>
      <w:r w:rsidRPr="00C13667">
        <w:t xml:space="preserve"> sheet.</w:t>
      </w:r>
    </w:p>
    <w:p w:rsidR="00606728" w:rsidRPr="00C13667" w:rsidRDefault="00606728" w:rsidP="00606728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C13667">
        <w:t>Manufactured number- this is the production date found on the print out.</w:t>
      </w:r>
    </w:p>
    <w:p w:rsidR="00606728" w:rsidRPr="00C13667" w:rsidRDefault="00606728" w:rsidP="00606728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C13667">
        <w:t>Expiration date- this is the month and three years from the production date.</w:t>
      </w:r>
    </w:p>
    <w:p w:rsidR="00606728" w:rsidRPr="00C13667" w:rsidRDefault="00606728" w:rsidP="00606728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C13667">
        <w:t>This process will need to be comp</w:t>
      </w:r>
      <w:r w:rsidRPr="00C13667">
        <w:t xml:space="preserve">leted for each blended product leaving our facility. </w:t>
      </w:r>
    </w:p>
    <w:p w:rsidR="003B3F4C" w:rsidRPr="00B10F52" w:rsidRDefault="003B3F4C" w:rsidP="00B10F52">
      <w:pPr>
        <w:pStyle w:val="ListParagraph"/>
        <w:tabs>
          <w:tab w:val="left" w:pos="1027"/>
        </w:tabs>
        <w:spacing w:line="276" w:lineRule="auto"/>
        <w:ind w:left="1478"/>
        <w:rPr>
          <w:sz w:val="16"/>
          <w:szCs w:val="16"/>
        </w:rPr>
      </w:pPr>
    </w:p>
    <w:p w:rsidR="0054360B" w:rsidRDefault="00B10F52" w:rsidP="00B10F52">
      <w:pPr>
        <w:tabs>
          <w:tab w:val="left" w:pos="360"/>
        </w:tabs>
        <w:rPr>
          <w:b/>
          <w:u w:val="single"/>
        </w:rPr>
      </w:pPr>
      <w:r>
        <w:tab/>
      </w:r>
      <w:r w:rsidR="00C55E2F">
        <w:rPr>
          <w:b/>
          <w:u w:val="single"/>
        </w:rPr>
        <w:t>Straight</w:t>
      </w:r>
      <w:r w:rsidR="003B3F4C" w:rsidRPr="00B10F52">
        <w:rPr>
          <w:b/>
          <w:u w:val="single"/>
        </w:rPr>
        <w:t xml:space="preserve"> bill of lading</w:t>
      </w:r>
    </w:p>
    <w:p w:rsidR="00B10F52" w:rsidRPr="00B10F52" w:rsidRDefault="00B10F52" w:rsidP="00B10F52">
      <w:pPr>
        <w:tabs>
          <w:tab w:val="left" w:pos="360"/>
        </w:tabs>
        <w:rPr>
          <w:b/>
          <w:sz w:val="16"/>
          <w:szCs w:val="16"/>
          <w:u w:val="single"/>
        </w:rPr>
      </w:pPr>
    </w:p>
    <w:p w:rsidR="003B3F4C" w:rsidRDefault="003B3F4C" w:rsidP="00302178">
      <w:pPr>
        <w:pStyle w:val="ListParagraph"/>
        <w:numPr>
          <w:ilvl w:val="0"/>
          <w:numId w:val="6"/>
        </w:numPr>
        <w:tabs>
          <w:tab w:val="left" w:pos="1027"/>
        </w:tabs>
        <w:spacing w:after="200" w:line="276" w:lineRule="auto"/>
        <w:ind w:left="990"/>
      </w:pPr>
      <w:r>
        <w:t>Fill in the vehicle number (this is the trailer number) in the center area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6"/>
        </w:numPr>
        <w:tabs>
          <w:tab w:val="left" w:pos="1027"/>
        </w:tabs>
        <w:spacing w:after="200" w:line="276" w:lineRule="auto"/>
        <w:ind w:left="990"/>
      </w:pPr>
      <w:r>
        <w:t>Write your time in and time out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6"/>
        </w:numPr>
        <w:tabs>
          <w:tab w:val="left" w:pos="1027"/>
        </w:tabs>
        <w:spacing w:after="200" w:line="276" w:lineRule="auto"/>
        <w:ind w:left="990"/>
      </w:pPr>
      <w:r>
        <w:t>In the first empty block write the seal number-this is the silver lock out strip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6"/>
        </w:numPr>
        <w:tabs>
          <w:tab w:val="left" w:pos="1027"/>
        </w:tabs>
        <w:spacing w:after="200" w:line="276" w:lineRule="auto"/>
        <w:ind w:left="990"/>
      </w:pPr>
      <w:r>
        <w:t>Then sign, date, and put the finish time at the bottom of the bill of lading</w:t>
      </w:r>
      <w:r w:rsidR="00804B9D">
        <w:t>.</w:t>
      </w:r>
    </w:p>
    <w:p w:rsidR="003B3F4C" w:rsidRPr="0054360B" w:rsidRDefault="003B3F4C" w:rsidP="0054360B">
      <w:pPr>
        <w:pStyle w:val="ListParagraph"/>
        <w:tabs>
          <w:tab w:val="left" w:pos="1027"/>
        </w:tabs>
        <w:spacing w:line="276" w:lineRule="auto"/>
        <w:ind w:left="1440"/>
        <w:rPr>
          <w:sz w:val="16"/>
          <w:szCs w:val="16"/>
        </w:rPr>
      </w:pPr>
    </w:p>
    <w:p w:rsidR="003B3F4C" w:rsidRDefault="003B3F4C" w:rsidP="0054360B">
      <w:pPr>
        <w:tabs>
          <w:tab w:val="left" w:pos="1027"/>
        </w:tabs>
        <w:ind w:firstLine="360"/>
        <w:rPr>
          <w:b/>
          <w:u w:val="single"/>
        </w:rPr>
      </w:pPr>
      <w:r w:rsidRPr="0054360B">
        <w:rPr>
          <w:b/>
          <w:u w:val="single"/>
        </w:rPr>
        <w:t>End of loading</w:t>
      </w:r>
    </w:p>
    <w:p w:rsidR="0054360B" w:rsidRPr="0054360B" w:rsidRDefault="0054360B" w:rsidP="0054360B">
      <w:pPr>
        <w:tabs>
          <w:tab w:val="left" w:pos="1027"/>
        </w:tabs>
        <w:ind w:firstLine="360"/>
        <w:rPr>
          <w:b/>
          <w:sz w:val="16"/>
          <w:szCs w:val="16"/>
          <w:u w:val="single"/>
        </w:rPr>
      </w:pPr>
    </w:p>
    <w:p w:rsidR="00AB1C6E" w:rsidRDefault="00AB1C6E" w:rsidP="00AB1C6E">
      <w:pPr>
        <w:pStyle w:val="ListParagraph"/>
        <w:numPr>
          <w:ilvl w:val="0"/>
          <w:numId w:val="7"/>
        </w:numPr>
        <w:tabs>
          <w:tab w:val="left" w:pos="1027"/>
        </w:tabs>
        <w:spacing w:after="200" w:line="276" w:lineRule="auto"/>
        <w:ind w:left="990"/>
      </w:pPr>
      <w:r>
        <w:t>Make sure the driver signs the straight bill of lading and the repack truck load sign off.</w:t>
      </w:r>
    </w:p>
    <w:p w:rsidR="00AB1C6E" w:rsidRDefault="00335968" w:rsidP="00AB1C6E">
      <w:pPr>
        <w:pStyle w:val="ListParagraph"/>
        <w:numPr>
          <w:ilvl w:val="0"/>
          <w:numId w:val="7"/>
        </w:numPr>
        <w:tabs>
          <w:tab w:val="left" w:pos="1027"/>
        </w:tabs>
        <w:spacing w:after="200" w:line="276" w:lineRule="auto"/>
        <w:ind w:left="990"/>
      </w:pPr>
      <w:r>
        <w:t>If there are more than 1 BOL per truck, a multi BO</w:t>
      </w:r>
      <w:r w:rsidR="00AB1C6E">
        <w:t>L sheet must be filled out. The carrier identifier is the trailer number.</w:t>
      </w:r>
    </w:p>
    <w:p w:rsidR="003B3F4C" w:rsidRDefault="00AB1C6E" w:rsidP="00302178">
      <w:pPr>
        <w:pStyle w:val="ListParagraph"/>
        <w:numPr>
          <w:ilvl w:val="0"/>
          <w:numId w:val="7"/>
        </w:numPr>
        <w:tabs>
          <w:tab w:val="left" w:pos="1027"/>
        </w:tabs>
        <w:spacing w:after="200" w:line="276" w:lineRule="auto"/>
        <w:ind w:left="990"/>
      </w:pPr>
      <w:r>
        <w:t xml:space="preserve">Place the </w:t>
      </w:r>
      <w:r w:rsidR="003B3F4C">
        <w:t>packing list on the last pallet loaded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7"/>
        </w:numPr>
        <w:tabs>
          <w:tab w:val="left" w:pos="1027"/>
        </w:tabs>
        <w:spacing w:after="200" w:line="276" w:lineRule="auto"/>
        <w:ind w:left="990"/>
      </w:pPr>
      <w:r>
        <w:t>Give the driver the seal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7"/>
        </w:numPr>
        <w:tabs>
          <w:tab w:val="left" w:pos="1027"/>
        </w:tabs>
        <w:spacing w:after="200" w:line="276" w:lineRule="auto"/>
        <w:ind w:left="990"/>
      </w:pPr>
      <w:r>
        <w:t>Take a picture of the finished load</w:t>
      </w:r>
      <w:r w:rsidR="00804B9D">
        <w:t>.</w:t>
      </w:r>
    </w:p>
    <w:p w:rsidR="00316509" w:rsidRPr="00AB1C6E" w:rsidRDefault="00316509" w:rsidP="00AB1C6E">
      <w:pPr>
        <w:rPr>
          <w:b/>
          <w:sz w:val="20"/>
          <w:szCs w:val="20"/>
        </w:rPr>
      </w:pPr>
    </w:p>
    <w:p w:rsidR="00804B9D" w:rsidRDefault="00804B9D" w:rsidP="00804B9D">
      <w:pPr>
        <w:tabs>
          <w:tab w:val="left" w:pos="360"/>
        </w:tabs>
        <w:spacing w:after="200" w:line="276" w:lineRule="auto"/>
        <w:contextualSpacing/>
        <w:jc w:val="center"/>
        <w:rPr>
          <w:b/>
        </w:rPr>
      </w:pPr>
      <w:r>
        <w:rPr>
          <w:b/>
        </w:rPr>
        <w:t xml:space="preserve">These are legal documents and should be treated as such! </w:t>
      </w:r>
    </w:p>
    <w:p w:rsidR="005C02A4" w:rsidRPr="00804B9D" w:rsidRDefault="00804B9D" w:rsidP="00804B9D">
      <w:pPr>
        <w:tabs>
          <w:tab w:val="left" w:pos="360"/>
        </w:tabs>
        <w:spacing w:after="200" w:line="276" w:lineRule="auto"/>
        <w:contextualSpacing/>
        <w:jc w:val="center"/>
        <w:rPr>
          <w:b/>
        </w:rPr>
      </w:pPr>
      <w:r>
        <w:rPr>
          <w:b/>
        </w:rPr>
        <w:t>They must be complete and legible!</w:t>
      </w:r>
    </w:p>
    <w:p w:rsidR="00804B9D" w:rsidRPr="0054360B" w:rsidRDefault="00804B9D" w:rsidP="00804B9D">
      <w:pPr>
        <w:rPr>
          <w:b/>
          <w:sz w:val="20"/>
          <w:szCs w:val="20"/>
        </w:rPr>
      </w:pPr>
    </w:p>
    <w:p w:rsidR="00951F5B" w:rsidRDefault="00246F9D" w:rsidP="00302178">
      <w:pPr>
        <w:numPr>
          <w:ilvl w:val="0"/>
          <w:numId w:val="1"/>
        </w:numPr>
        <w:rPr>
          <w:b/>
        </w:rPr>
      </w:pPr>
      <w:r w:rsidRPr="0033230D">
        <w:rPr>
          <w:b/>
        </w:rPr>
        <w:t>Reference Documents</w:t>
      </w:r>
    </w:p>
    <w:p w:rsidR="0054360B" w:rsidRPr="0054360B" w:rsidRDefault="0054360B" w:rsidP="0054360B">
      <w:pPr>
        <w:ind w:left="360"/>
        <w:rPr>
          <w:sz w:val="16"/>
          <w:szCs w:val="16"/>
        </w:rPr>
      </w:pPr>
    </w:p>
    <w:p w:rsidR="00E21795" w:rsidRDefault="00E21795" w:rsidP="0054360B">
      <w:pPr>
        <w:ind w:firstLine="360"/>
      </w:pPr>
      <w:r w:rsidRPr="0054360B">
        <w:rPr>
          <w:i/>
        </w:rPr>
        <w:t>Driver Pick- up Sheet</w:t>
      </w:r>
      <w:r w:rsidR="003D36CC" w:rsidRPr="0054360B">
        <w:rPr>
          <w:i/>
        </w:rPr>
        <w:t xml:space="preserve"> </w:t>
      </w:r>
      <w:r w:rsidR="0054360B">
        <w:rPr>
          <w:i/>
        </w:rPr>
        <w:tab/>
      </w:r>
      <w:r w:rsidR="0039137F">
        <w:rPr>
          <w:i/>
        </w:rPr>
        <w:tab/>
      </w:r>
      <w:r w:rsidR="0039137F">
        <w:rPr>
          <w:i/>
        </w:rPr>
        <w:tab/>
      </w:r>
      <w:r w:rsidR="003D36CC" w:rsidRPr="0054360B">
        <w:rPr>
          <w:i/>
        </w:rPr>
        <w:t>(R13-PR-100-F029a)</w:t>
      </w:r>
    </w:p>
    <w:p w:rsidR="00E21795" w:rsidRDefault="00E21795" w:rsidP="0054360B">
      <w:pPr>
        <w:ind w:firstLine="360"/>
        <w:rPr>
          <w:i/>
        </w:rPr>
      </w:pPr>
      <w:r w:rsidRPr="0054360B">
        <w:rPr>
          <w:i/>
        </w:rPr>
        <w:t xml:space="preserve">Truck Load Sign-off </w:t>
      </w:r>
      <w:r w:rsidR="0054360B">
        <w:rPr>
          <w:i/>
        </w:rPr>
        <w:tab/>
      </w:r>
      <w:r w:rsidR="0039137F">
        <w:rPr>
          <w:i/>
        </w:rPr>
        <w:tab/>
      </w:r>
      <w:r w:rsidR="0039137F">
        <w:rPr>
          <w:i/>
        </w:rPr>
        <w:tab/>
      </w:r>
      <w:r w:rsidR="003D36CC" w:rsidRPr="0054360B">
        <w:rPr>
          <w:i/>
        </w:rPr>
        <w:t>(R13-PR-100-F029b)</w:t>
      </w:r>
    </w:p>
    <w:p w:rsidR="0039137F" w:rsidRDefault="0039137F" w:rsidP="0054360B">
      <w:pPr>
        <w:ind w:firstLine="360"/>
      </w:pPr>
      <w:r>
        <w:rPr>
          <w:i/>
        </w:rPr>
        <w:t>Pre-Shipping Checklist – Repackaging</w:t>
      </w:r>
      <w:r>
        <w:rPr>
          <w:i/>
        </w:rPr>
        <w:tab/>
        <w:t>(R14-FM-100-077)</w:t>
      </w:r>
    </w:p>
    <w:p w:rsidR="00246F9D" w:rsidRPr="0054360B" w:rsidRDefault="00246F9D" w:rsidP="00246F9D">
      <w:pPr>
        <w:ind w:left="1080"/>
        <w:rPr>
          <w:b/>
          <w:sz w:val="16"/>
          <w:szCs w:val="16"/>
        </w:rPr>
      </w:pPr>
    </w:p>
    <w:p w:rsidR="00246F9D" w:rsidRPr="00246F9D" w:rsidRDefault="00764B73" w:rsidP="00302178">
      <w:pPr>
        <w:numPr>
          <w:ilvl w:val="0"/>
          <w:numId w:val="1"/>
        </w:numPr>
      </w:pPr>
      <w:r>
        <w:rPr>
          <w:b/>
        </w:rPr>
        <w:t>Change Information</w:t>
      </w:r>
    </w:p>
    <w:p w:rsidR="00246F9D" w:rsidRPr="0054360B" w:rsidRDefault="00246F9D" w:rsidP="0039693B">
      <w:pPr>
        <w:rPr>
          <w:sz w:val="16"/>
          <w:szCs w:val="16"/>
        </w:rPr>
      </w:pPr>
    </w:p>
    <w:p w:rsidR="0054360B" w:rsidRPr="006055B6" w:rsidRDefault="0054360B" w:rsidP="0054360B">
      <w:pPr>
        <w:ind w:left="360"/>
      </w:pPr>
      <w:r>
        <w:t>New Document</w:t>
      </w:r>
    </w:p>
    <w:sectPr w:rsidR="0054360B" w:rsidRPr="006055B6" w:rsidSect="009F511B">
      <w:headerReference w:type="default" r:id="rId8"/>
      <w:footerReference w:type="default" r:id="rId9"/>
      <w:pgSz w:w="12240" w:h="15840"/>
      <w:pgMar w:top="1440" w:right="1080" w:bottom="1440" w:left="1080" w:header="432" w:footer="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C80" w:rsidRDefault="00B20C80" w:rsidP="005018F4">
      <w:r>
        <w:separator/>
      </w:r>
    </w:p>
  </w:endnote>
  <w:endnote w:type="continuationSeparator" w:id="0">
    <w:p w:rsidR="00B20C80" w:rsidRDefault="00B20C80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C80" w:rsidRDefault="00B20C80" w:rsidP="009F511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B20C80" w:rsidRPr="0059523A" w:rsidRDefault="00B20C80" w:rsidP="009F511B">
    <w:pPr>
      <w:ind w:left="-45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C80" w:rsidRDefault="00B20C80" w:rsidP="005018F4">
      <w:r>
        <w:separator/>
      </w:r>
    </w:p>
  </w:footnote>
  <w:footnote w:type="continuationSeparator" w:id="0">
    <w:p w:rsidR="00B20C80" w:rsidRDefault="00B20C80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B20C80" w:rsidTr="00AE1650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B20C80" w:rsidRPr="00D865D7" w:rsidRDefault="00B20C80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inline distT="0" distB="0" distL="0" distR="0" wp14:anchorId="5683E5CA" wp14:editId="1D13576B">
                <wp:extent cx="1043940" cy="724535"/>
                <wp:effectExtent l="19050" t="0" r="381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B20C80" w:rsidRPr="00BF1892" w:rsidRDefault="00B20C80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B20C80" w:rsidRPr="00BF1892" w:rsidRDefault="00C65236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1D3E2CCC" wp14:editId="75493CA3">
                    <wp:simplePos x="0" y="0"/>
                    <wp:positionH relativeFrom="column">
                      <wp:posOffset>95250</wp:posOffset>
                    </wp:positionH>
                    <wp:positionV relativeFrom="paragraph">
                      <wp:posOffset>160655</wp:posOffset>
                    </wp:positionV>
                    <wp:extent cx="775335" cy="575310"/>
                    <wp:effectExtent l="0" t="0" r="5715" b="1524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533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20C80" w:rsidRPr="00FC7FE4" w:rsidRDefault="00B20C80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3E2CCC" id="Group 1" o:spid="_x0000_s1026" style="position:absolute;left:0;text-align:left;margin-left:7.5pt;margin-top:12.65pt;width:61.05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xY7EPQ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">
                      <v:imagedata r:id="rId3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<v:textbox inset="0,0,0,0">
                        <w:txbxContent>
                          <w:p w:rsidR="00B20C80" w:rsidRPr="00FC7FE4" w:rsidRDefault="00B20C80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</w:tr>
    <w:tr w:rsidR="00B20C80" w:rsidTr="00AE1650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B20C80" w:rsidRPr="00B72116" w:rsidRDefault="00B20C80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B20C80" w:rsidRPr="00BF1892" w:rsidRDefault="00B20C80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B20C80" w:rsidRPr="00BF1892" w:rsidRDefault="00B20C80" w:rsidP="00676D61">
          <w:pPr>
            <w:jc w:val="center"/>
            <w:rPr>
              <w:b/>
              <w:color w:val="0000FF"/>
            </w:rPr>
          </w:pPr>
        </w:p>
      </w:tc>
    </w:tr>
    <w:tr w:rsidR="00B20C80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B20C80" w:rsidRPr="00D865D7" w:rsidRDefault="00B20C80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B20C80" w:rsidRPr="00A4576B" w:rsidRDefault="00B20C80" w:rsidP="00804B9D">
          <w:pPr>
            <w:rPr>
              <w:color w:val="FF0000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Shipping Procedure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B20C80" w:rsidRPr="0076378F" w:rsidRDefault="00B20C80" w:rsidP="0076378F">
          <w:pPr>
            <w:rPr>
              <w:color w:val="FF0000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R14-PR-200-052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B20C80" w:rsidRPr="00BF1892" w:rsidRDefault="00B20C80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20C80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B20C80" w:rsidRPr="00D865D7" w:rsidRDefault="00B20C80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41F68" w:rsidRPr="00841F68" w:rsidRDefault="00B20C80" w:rsidP="006D0A7B">
          <w:pPr>
            <w:rPr>
              <w:color w:val="FF0000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841F68">
            <w:rPr>
              <w:color w:val="FF0000"/>
            </w:rPr>
            <w:t>Charles Huggins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B20C80" w:rsidRPr="00BF1892" w:rsidRDefault="00B20C80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B20C80" w:rsidRPr="00BF1892" w:rsidRDefault="00B20C80" w:rsidP="00FB2A3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841F68">
            <w:rPr>
              <w:color w:val="FF0000"/>
            </w:rPr>
            <w:t>02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B20C80" w:rsidRPr="00BF1892" w:rsidRDefault="00B20C80" w:rsidP="00676D61">
          <w:pPr>
            <w:jc w:val="center"/>
            <w:rPr>
              <w:sz w:val="20"/>
              <w:szCs w:val="20"/>
            </w:rPr>
          </w:pPr>
        </w:p>
      </w:tc>
    </w:tr>
    <w:tr w:rsidR="00B20C80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B20C80" w:rsidRPr="00D865D7" w:rsidRDefault="00B20C80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B20C80" w:rsidRPr="00F11BD5" w:rsidRDefault="00B20C80" w:rsidP="00776694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841F68">
            <w:rPr>
              <w:color w:val="FF0000"/>
            </w:rPr>
            <w:t>08/1</w:t>
          </w:r>
          <w:r w:rsidR="009E0172">
            <w:rPr>
              <w:color w:val="FF0000"/>
            </w:rPr>
            <w:t>8</w:t>
          </w:r>
          <w:r w:rsidR="00841F68">
            <w:rPr>
              <w:color w:val="FF0000"/>
            </w:rPr>
            <w:t>/2017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B20C80" w:rsidRPr="00BF1892" w:rsidRDefault="00B20C80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B20C80" w:rsidRPr="00BF1892" w:rsidRDefault="00B20C80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951F5B">
            <w:rPr>
              <w:color w:val="FF0000"/>
              <w:sz w:val="22"/>
              <w:szCs w:val="22"/>
            </w:rPr>
            <w:fldChar w:fldCharType="begin"/>
          </w:r>
          <w:r w:rsidRPr="00951F5B">
            <w:rPr>
              <w:color w:val="FF0000"/>
              <w:sz w:val="22"/>
              <w:szCs w:val="22"/>
            </w:rPr>
            <w:instrText xml:space="preserve"> PAGE </w:instrText>
          </w:r>
          <w:r w:rsidRPr="00951F5B">
            <w:rPr>
              <w:color w:val="FF0000"/>
              <w:sz w:val="22"/>
              <w:szCs w:val="22"/>
            </w:rPr>
            <w:fldChar w:fldCharType="separate"/>
          </w:r>
          <w:r w:rsidR="00E80AC9">
            <w:rPr>
              <w:noProof/>
              <w:color w:val="FF0000"/>
              <w:sz w:val="22"/>
              <w:szCs w:val="22"/>
            </w:rPr>
            <w:t>4</w:t>
          </w:r>
          <w:r w:rsidRPr="00951F5B">
            <w:rPr>
              <w:color w:val="FF0000"/>
              <w:sz w:val="22"/>
              <w:szCs w:val="22"/>
            </w:rPr>
            <w:fldChar w:fldCharType="end"/>
          </w:r>
          <w:r w:rsidRPr="00951F5B">
            <w:rPr>
              <w:color w:val="FF0000"/>
              <w:sz w:val="22"/>
              <w:szCs w:val="22"/>
            </w:rPr>
            <w:t xml:space="preserve"> of </w:t>
          </w:r>
          <w:r w:rsidRPr="00951F5B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951F5B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951F5B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E80AC9">
            <w:rPr>
              <w:rStyle w:val="PageNumber"/>
              <w:noProof/>
              <w:color w:val="FF0000"/>
              <w:sz w:val="22"/>
              <w:szCs w:val="22"/>
            </w:rPr>
            <w:t>4</w:t>
          </w:r>
          <w:r w:rsidRPr="00951F5B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B20C80" w:rsidRPr="00BF1892" w:rsidRDefault="00B20C80" w:rsidP="00676D61">
          <w:pPr>
            <w:jc w:val="center"/>
            <w:rPr>
              <w:sz w:val="20"/>
              <w:szCs w:val="20"/>
            </w:rPr>
          </w:pPr>
        </w:p>
      </w:tc>
    </w:tr>
  </w:tbl>
  <w:p w:rsidR="00B20C80" w:rsidRDefault="00B20C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3F19"/>
    <w:multiLevelType w:val="hybridMultilevel"/>
    <w:tmpl w:val="ADAC4A4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B424CB"/>
    <w:multiLevelType w:val="hybridMultilevel"/>
    <w:tmpl w:val="606A5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6E1DF4"/>
    <w:multiLevelType w:val="hybridMultilevel"/>
    <w:tmpl w:val="84B47468"/>
    <w:lvl w:ilvl="0" w:tplc="0409000F">
      <w:start w:val="1"/>
      <w:numFmt w:val="decimal"/>
      <w:lvlText w:val="%1."/>
      <w:lvlJc w:val="left"/>
      <w:pPr>
        <w:ind w:left="1387" w:hanging="360"/>
      </w:pPr>
    </w:lvl>
    <w:lvl w:ilvl="1" w:tplc="04090019" w:tentative="1">
      <w:start w:val="1"/>
      <w:numFmt w:val="lowerLetter"/>
      <w:lvlText w:val="%2."/>
      <w:lvlJc w:val="left"/>
      <w:pPr>
        <w:ind w:left="2107" w:hanging="360"/>
      </w:pPr>
    </w:lvl>
    <w:lvl w:ilvl="2" w:tplc="0409001B" w:tentative="1">
      <w:start w:val="1"/>
      <w:numFmt w:val="lowerRoman"/>
      <w:lvlText w:val="%3."/>
      <w:lvlJc w:val="right"/>
      <w:pPr>
        <w:ind w:left="2827" w:hanging="180"/>
      </w:pPr>
    </w:lvl>
    <w:lvl w:ilvl="3" w:tplc="0409000F" w:tentative="1">
      <w:start w:val="1"/>
      <w:numFmt w:val="decimal"/>
      <w:lvlText w:val="%4."/>
      <w:lvlJc w:val="left"/>
      <w:pPr>
        <w:ind w:left="3547" w:hanging="360"/>
      </w:pPr>
    </w:lvl>
    <w:lvl w:ilvl="4" w:tplc="04090019" w:tentative="1">
      <w:start w:val="1"/>
      <w:numFmt w:val="lowerLetter"/>
      <w:lvlText w:val="%5."/>
      <w:lvlJc w:val="left"/>
      <w:pPr>
        <w:ind w:left="4267" w:hanging="360"/>
      </w:pPr>
    </w:lvl>
    <w:lvl w:ilvl="5" w:tplc="0409001B" w:tentative="1">
      <w:start w:val="1"/>
      <w:numFmt w:val="lowerRoman"/>
      <w:lvlText w:val="%6."/>
      <w:lvlJc w:val="right"/>
      <w:pPr>
        <w:ind w:left="4987" w:hanging="180"/>
      </w:pPr>
    </w:lvl>
    <w:lvl w:ilvl="6" w:tplc="0409000F" w:tentative="1">
      <w:start w:val="1"/>
      <w:numFmt w:val="decimal"/>
      <w:lvlText w:val="%7."/>
      <w:lvlJc w:val="left"/>
      <w:pPr>
        <w:ind w:left="5707" w:hanging="360"/>
      </w:pPr>
    </w:lvl>
    <w:lvl w:ilvl="7" w:tplc="04090019" w:tentative="1">
      <w:start w:val="1"/>
      <w:numFmt w:val="lowerLetter"/>
      <w:lvlText w:val="%8."/>
      <w:lvlJc w:val="left"/>
      <w:pPr>
        <w:ind w:left="6427" w:hanging="360"/>
      </w:pPr>
    </w:lvl>
    <w:lvl w:ilvl="8" w:tplc="0409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3" w15:restartNumberingAfterBreak="0">
    <w:nsid w:val="333E134C"/>
    <w:multiLevelType w:val="hybridMultilevel"/>
    <w:tmpl w:val="19C0306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AD353C"/>
    <w:multiLevelType w:val="multilevel"/>
    <w:tmpl w:val="AE2678D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EEE7BA3"/>
    <w:multiLevelType w:val="hybridMultilevel"/>
    <w:tmpl w:val="087CB8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24197B"/>
    <w:multiLevelType w:val="hybridMultilevel"/>
    <w:tmpl w:val="33EE9D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466D63"/>
    <w:multiLevelType w:val="hybridMultilevel"/>
    <w:tmpl w:val="BCB88C8E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8" w15:restartNumberingAfterBreak="0">
    <w:nsid w:val="5E912086"/>
    <w:multiLevelType w:val="hybridMultilevel"/>
    <w:tmpl w:val="81B44078"/>
    <w:lvl w:ilvl="0" w:tplc="0409000F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95"/>
    <w:rsid w:val="0003191F"/>
    <w:rsid w:val="00053EE0"/>
    <w:rsid w:val="00063759"/>
    <w:rsid w:val="00086F33"/>
    <w:rsid w:val="000934A0"/>
    <w:rsid w:val="000B05C1"/>
    <w:rsid w:val="000B2C30"/>
    <w:rsid w:val="000E0219"/>
    <w:rsid w:val="000E5655"/>
    <w:rsid w:val="0014032C"/>
    <w:rsid w:val="001805EA"/>
    <w:rsid w:val="001B1CC7"/>
    <w:rsid w:val="001D345D"/>
    <w:rsid w:val="001F4298"/>
    <w:rsid w:val="0023339D"/>
    <w:rsid w:val="00246F9D"/>
    <w:rsid w:val="0025260E"/>
    <w:rsid w:val="00263F85"/>
    <w:rsid w:val="002A3968"/>
    <w:rsid w:val="002E2D1F"/>
    <w:rsid w:val="00302178"/>
    <w:rsid w:val="00312E8B"/>
    <w:rsid w:val="00316509"/>
    <w:rsid w:val="00324BD4"/>
    <w:rsid w:val="0033230D"/>
    <w:rsid w:val="00335968"/>
    <w:rsid w:val="003808EF"/>
    <w:rsid w:val="00383EA0"/>
    <w:rsid w:val="0039137F"/>
    <w:rsid w:val="0039693B"/>
    <w:rsid w:val="003B3F4C"/>
    <w:rsid w:val="003D36CC"/>
    <w:rsid w:val="004019B0"/>
    <w:rsid w:val="00436187"/>
    <w:rsid w:val="004561A7"/>
    <w:rsid w:val="00474B9F"/>
    <w:rsid w:val="004750C0"/>
    <w:rsid w:val="00497A0C"/>
    <w:rsid w:val="00497ACD"/>
    <w:rsid w:val="004B0BF5"/>
    <w:rsid w:val="004E5A72"/>
    <w:rsid w:val="005018F4"/>
    <w:rsid w:val="005064D3"/>
    <w:rsid w:val="00540D9A"/>
    <w:rsid w:val="0054360B"/>
    <w:rsid w:val="00596C34"/>
    <w:rsid w:val="005C02A4"/>
    <w:rsid w:val="005C5455"/>
    <w:rsid w:val="006055B6"/>
    <w:rsid w:val="00606728"/>
    <w:rsid w:val="00610F44"/>
    <w:rsid w:val="0061200E"/>
    <w:rsid w:val="006164CD"/>
    <w:rsid w:val="00662056"/>
    <w:rsid w:val="00671D10"/>
    <w:rsid w:val="00676D61"/>
    <w:rsid w:val="006A13B8"/>
    <w:rsid w:val="006D0A7B"/>
    <w:rsid w:val="006F5C96"/>
    <w:rsid w:val="0071006E"/>
    <w:rsid w:val="00715619"/>
    <w:rsid w:val="0076378F"/>
    <w:rsid w:val="00764B73"/>
    <w:rsid w:val="00772EA7"/>
    <w:rsid w:val="00776694"/>
    <w:rsid w:val="007818D1"/>
    <w:rsid w:val="00790173"/>
    <w:rsid w:val="00794C23"/>
    <w:rsid w:val="00804B9D"/>
    <w:rsid w:val="00820D2C"/>
    <w:rsid w:val="00841F68"/>
    <w:rsid w:val="008460A5"/>
    <w:rsid w:val="00862CC3"/>
    <w:rsid w:val="00864608"/>
    <w:rsid w:val="00871FB0"/>
    <w:rsid w:val="00881FA0"/>
    <w:rsid w:val="008876A5"/>
    <w:rsid w:val="008C2A51"/>
    <w:rsid w:val="00906C8F"/>
    <w:rsid w:val="009428F9"/>
    <w:rsid w:val="00951F5B"/>
    <w:rsid w:val="009523E5"/>
    <w:rsid w:val="009638B6"/>
    <w:rsid w:val="00964E4C"/>
    <w:rsid w:val="00981560"/>
    <w:rsid w:val="009956DF"/>
    <w:rsid w:val="009A0DF9"/>
    <w:rsid w:val="009A7372"/>
    <w:rsid w:val="009D5A85"/>
    <w:rsid w:val="009E0172"/>
    <w:rsid w:val="009F511B"/>
    <w:rsid w:val="009F6DB0"/>
    <w:rsid w:val="00A16E59"/>
    <w:rsid w:val="00A22528"/>
    <w:rsid w:val="00A266C4"/>
    <w:rsid w:val="00A4576B"/>
    <w:rsid w:val="00A65495"/>
    <w:rsid w:val="00A7771E"/>
    <w:rsid w:val="00A938A5"/>
    <w:rsid w:val="00AB1C6E"/>
    <w:rsid w:val="00AE1650"/>
    <w:rsid w:val="00B04433"/>
    <w:rsid w:val="00B10F52"/>
    <w:rsid w:val="00B20C80"/>
    <w:rsid w:val="00B45A7F"/>
    <w:rsid w:val="00B532A0"/>
    <w:rsid w:val="00B6620E"/>
    <w:rsid w:val="00B91C7C"/>
    <w:rsid w:val="00BF1892"/>
    <w:rsid w:val="00BF2EBA"/>
    <w:rsid w:val="00C03E09"/>
    <w:rsid w:val="00C06B0A"/>
    <w:rsid w:val="00C07436"/>
    <w:rsid w:val="00C13667"/>
    <w:rsid w:val="00C27F13"/>
    <w:rsid w:val="00C55559"/>
    <w:rsid w:val="00C55E2F"/>
    <w:rsid w:val="00C63759"/>
    <w:rsid w:val="00C65236"/>
    <w:rsid w:val="00C661C1"/>
    <w:rsid w:val="00C71F65"/>
    <w:rsid w:val="00C82E95"/>
    <w:rsid w:val="00C91F51"/>
    <w:rsid w:val="00CA010A"/>
    <w:rsid w:val="00CA336B"/>
    <w:rsid w:val="00CB130E"/>
    <w:rsid w:val="00CB1F50"/>
    <w:rsid w:val="00CC21F5"/>
    <w:rsid w:val="00CC2E3D"/>
    <w:rsid w:val="00CC70D7"/>
    <w:rsid w:val="00CD45B3"/>
    <w:rsid w:val="00CD693F"/>
    <w:rsid w:val="00CF086C"/>
    <w:rsid w:val="00CF7A14"/>
    <w:rsid w:val="00D06BBF"/>
    <w:rsid w:val="00D1453D"/>
    <w:rsid w:val="00D32231"/>
    <w:rsid w:val="00D40ECE"/>
    <w:rsid w:val="00D44AB9"/>
    <w:rsid w:val="00D4507D"/>
    <w:rsid w:val="00D47742"/>
    <w:rsid w:val="00D52C54"/>
    <w:rsid w:val="00D53A8F"/>
    <w:rsid w:val="00D83C84"/>
    <w:rsid w:val="00DE5FBA"/>
    <w:rsid w:val="00E13A64"/>
    <w:rsid w:val="00E15BB3"/>
    <w:rsid w:val="00E21795"/>
    <w:rsid w:val="00E80AC9"/>
    <w:rsid w:val="00EC3151"/>
    <w:rsid w:val="00ED3B69"/>
    <w:rsid w:val="00EE1837"/>
    <w:rsid w:val="00F11BD5"/>
    <w:rsid w:val="00F31AD7"/>
    <w:rsid w:val="00F80BCE"/>
    <w:rsid w:val="00FB2A33"/>
    <w:rsid w:val="00FC63CF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D11FEA"/>
  <w15:docId w15:val="{9873E972-0255-48CE-8AC2-517D716A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ksupport\Document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13EA50-2BCC-4880-9B77-F9F133BBB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</Template>
  <TotalTime>3392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rpksupport</dc:creator>
  <cp:lastModifiedBy>Charles Huggins</cp:lastModifiedBy>
  <cp:revision>10</cp:revision>
  <cp:lastPrinted>2017-08-16T19:51:00Z</cp:lastPrinted>
  <dcterms:created xsi:type="dcterms:W3CDTF">2017-08-14T11:18:00Z</dcterms:created>
  <dcterms:modified xsi:type="dcterms:W3CDTF">2017-08-16T19:52:00Z</dcterms:modified>
</cp:coreProperties>
</file>