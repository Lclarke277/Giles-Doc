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7" w:after="0" w:line="240" w:lineRule="auto"/>
        <w:ind w:left="2746" w:right="2947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Customer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Requirement</w:t>
      </w:r>
    </w:p>
    <w:p>
      <w:pPr>
        <w:spacing w:before="0" w:after="0" w:line="240" w:lineRule="auto"/>
        <w:ind w:left="2930" w:right="3128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Production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Shi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requirements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812" w:lineRule="exact"/>
        <w:ind w:left="3997" w:right="4195"/>
        <w:jc w:val="center"/>
        <w:rPr>
          <w:rFonts w:ascii="Times New Roman" w:hAnsi="Times New Roman" w:cs="Times New Roman" w:eastAsia="Times New Roman"/>
          <w:sz w:val="72"/>
          <w:szCs w:val="72"/>
        </w:rPr>
      </w:pPr>
      <w:rPr/>
      <w:r>
        <w:rPr>
          <w:rFonts w:ascii="Times New Roman" w:hAnsi="Times New Roman" w:cs="Times New Roman" w:eastAsia="Times New Roman"/>
          <w:sz w:val="72"/>
          <w:szCs w:val="72"/>
          <w:color w:val="FF00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72"/>
          <w:szCs w:val="72"/>
          <w:color w:val="FF0000"/>
          <w:spacing w:val="0"/>
          <w:w w:val="100"/>
          <w:b/>
          <w:bCs/>
          <w:u w:val="thick" w:color="FF0000"/>
          <w:position w:val="-2"/>
        </w:rPr>
        <w:t>#429</w:t>
      </w:r>
      <w:r>
        <w:rPr>
          <w:rFonts w:ascii="Times New Roman" w:hAnsi="Times New Roman" w:cs="Times New Roman" w:eastAsia="Times New Roman"/>
          <w:sz w:val="72"/>
          <w:szCs w:val="72"/>
          <w:color w:val="FF0000"/>
          <w:spacing w:val="0"/>
          <w:w w:val="1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72"/>
          <w:szCs w:val="72"/>
          <w:color w:val="000000"/>
          <w:spacing w:val="0"/>
          <w:w w:val="100"/>
          <w:position w:val="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  <w:position w:val="-1"/>
        </w:rPr>
        <w:t>Customer(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  <w:position w:val="-1"/>
        </w:rPr>
        <w:t>):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852" w:right="574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65.940002pt;margin-top:-19.926851pt;width:140.04pt;height:98.04pt;mso-position-horizontal-relative:page;mso-position-vertical-relative:paragraph;z-index:-216" coordorigin="7319,-399" coordsize="2801,1961">
            <v:shape style="position:absolute;left:7439;top:-279;width:2681;height:1841" type="#_x0000_t75">
              <v:imagedata r:id="rId5" o:title=""/>
            </v:shape>
            <v:shape style="position:absolute;left:7319;top:-399;width:2681;height:1961" type="#_x0000_t75">
              <v:imagedata r:id="rId6" o:title="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General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Grade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76" w:lineRule="exact"/>
        <w:ind w:left="2238" w:right="612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Super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Sacks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Magricult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6" w:lineRule="exact"/>
        <w:ind w:left="16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114.120003pt;margin-top:27.710312pt;width:10.02pt;height:10.08pt;mso-position-horizontal-relative:page;mso-position-vertical-relative:paragraph;z-index:-215" coordorigin="2282,554" coordsize="200,202">
            <v:group style="position:absolute;left:2290;top:563;width:186;height:186" coordorigin="2290,563" coordsize="186,186">
              <v:shape style="position:absolute;left:2290;top:563;width:186;height:186" coordorigin="2290,563" coordsize="186,186" path="m2476,563l2290,563,2290,749,2476,749,2476,563xe" filled="f" stroked="t" strokeweight=".72pt" strokecolor="#FF0000">
                <v:path arrowok="t"/>
              </v:shape>
            </v:group>
            <v:group style="position:absolute;left:2287;top:559;width:191;height:191" coordorigin="2287,559" coordsize="191,191">
              <v:shape style="position:absolute;left:2287;top:559;width:191;height:191" coordorigin="2287,559" coordsize="191,191" path="m2287,559l2478,750e" filled="f" stroked="t" strokeweight=".48pt" strokecolor="#FF0000">
                <v:path arrowok="t"/>
              </v:shape>
            </v:group>
            <v:group style="position:absolute;left:2287;top:559;width:191;height:191" coordorigin="2287,559" coordsize="191,191">
              <v:shape style="position:absolute;left:2287;top:559;width:191;height:191" coordorigin="2287,559" coordsize="191,191" path="m2478,559l2287,750e" filled="f" stroked="t" strokeweight=".48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9.160004pt;margin-top:28.130312pt;width:9.3pt;height:9.3pt;mso-position-horizontal-relative:page;mso-position-vertical-relative:paragraph;z-index:-214" coordorigin="4783,563" coordsize="186,186">
            <v:shape style="position:absolute;left:4783;top:563;width:186;height:186" coordorigin="4783,563" coordsize="186,186" path="m4969,563l4783,563,4783,749,4969,749,4969,563x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351.959991pt;margin-top:28.130312pt;width:9.3pt;height:9.3pt;mso-position-horizontal-relative:page;mso-position-vertical-relative:paragraph;z-index:-213" coordorigin="7039,563" coordsize="186,186">
            <v:shape style="position:absolute;left:7039;top:563;width:186;height:186" coordorigin="7039,563" coordsize="186,186" path="m7225,563l7039,563,7039,749,7225,749,7225,563xe" filled="f" stroked="t" strokeweight=".7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  <w:position w:val="-1"/>
        </w:rPr>
        <w:t>Product:</w:t>
        <w:tab/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99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  <w:u w:val="thick" w:color="FF0000"/>
          <w:position w:val="-1"/>
        </w:rPr>
        <w:t>TSS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10"/>
          <w:w w:val="100"/>
          <w:b/>
          <w:bCs/>
          <w:u w:val="thick" w:color="FF00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4"/>
          <w:w w:val="100"/>
          <w:b/>
          <w:bCs/>
          <w:u w:val="thick" w:color="FF0000"/>
          <w:position w:val="-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4"/>
          <w:w w:val="100"/>
          <w:b/>
          <w:bCs/>
          <w:u w:val="thick" w:color="FF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  <w:u w:val="thick" w:color="FF0000"/>
          <w:position w:val="-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  <w:u w:val="thick" w:color="FF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  <w:u w:val="thick" w:color="FF0000"/>
          <w:position w:val="-1"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10"/>
          <w:w w:val="100"/>
          <w:b/>
          <w:bCs/>
          <w:u w:val="thick" w:color="FF00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99"/>
          <w:b/>
          <w:bCs/>
          <w:u w:val="thick" w:color="FF0000"/>
          <w:position w:val="-1"/>
        </w:rPr>
        <w:t>Magriculture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16"/>
          <w:w w:val="99"/>
          <w:b/>
          <w:bCs/>
          <w:u w:val="thick" w:color="FF00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  <w:u w:val="thick" w:color="FF0000"/>
          <w:position w:val="-1"/>
        </w:rPr>
        <w:t>Placards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67.600021" w:type="dxa"/>
      </w:tblPr>
      <w:tblGrid/>
      <w:tr>
        <w:trPr>
          <w:trHeight w:val="435" w:hRule="exact"/>
        </w:trPr>
        <w:tc>
          <w:tcPr>
            <w:tcW w:w="19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  <w:b/>
                <w:bCs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  <w:b/>
                <w:bCs/>
              </w:rPr>
              <w:t>Tech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  <w:b/>
                <w:bCs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  <w:b/>
                <w:bCs/>
              </w:rPr>
              <w:t>ade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4" w:after="0" w:line="240" w:lineRule="auto"/>
              <w:ind w:left="57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</w:p>
        </w:tc>
        <w:tc>
          <w:tcPr>
            <w:tcW w:w="13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4" w:after="0" w:line="240" w:lineRule="auto"/>
              <w:ind w:left="40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27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4" w:after="0" w:line="240" w:lineRule="auto"/>
              <w:ind w:left="40" w:right="-20"/>
              <w:jc w:val="left"/>
              <w:tabs>
                <w:tab w:pos="270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61" w:hRule="exact"/>
        </w:trPr>
        <w:tc>
          <w:tcPr>
            <w:tcW w:w="19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</w:p>
        </w:tc>
        <w:tc>
          <w:tcPr>
            <w:tcW w:w="2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57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</w:p>
        </w:tc>
        <w:tc>
          <w:tcPr>
            <w:tcW w:w="13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40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</w:p>
        </w:tc>
        <w:tc>
          <w:tcPr>
            <w:tcW w:w="2756" w:type="dxa"/>
            <w:tcBorders>
              <w:top w:val="nil" w:sz="6" w:space="0" w:color="auto"/>
              <w:bottom w:val="single" w:sz="4.6400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19" w:hRule="exact"/>
        </w:trPr>
        <w:tc>
          <w:tcPr>
            <w:tcW w:w="19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3" w:lineRule="exact"/>
              <w:ind w:left="58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i/>
              </w:rPr>
              <w:t>scree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i/>
              </w:rPr>
              <w:t>dus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3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756" w:type="dxa"/>
            <w:tcBorders>
              <w:top w:val="single" w:sz="4.6400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17" w:lineRule="exact"/>
        <w:ind w:left="1209" w:right="-20"/>
        <w:jc w:val="left"/>
        <w:tabs>
          <w:tab w:pos="2920" w:val="left"/>
          <w:tab w:pos="9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14.480003pt;margin-top:-27.537169pt;width:9.3pt;height:9.3pt;mso-position-horizontal-relative:page;mso-position-vertical-relative:paragraph;z-index:-212" coordorigin="2290,-551" coordsize="186,186">
            <v:shape style="position:absolute;left:2290;top:-551;width:186;height:186" coordorigin="2290,-551" coordsize="186,186" path="m2476,-551l2290,-551,2290,-365,2476,-365,2476,-551x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239.160004pt;margin-top:-27.537169pt;width:9.3pt;height:9.3pt;mso-position-horizontal-relative:page;mso-position-vertical-relative:paragraph;z-index:-211" coordorigin="4783,-551" coordsize="186,186">
            <v:shape style="position:absolute;left:4783;top:-551;width:186;height:186" coordorigin="4783,-551" coordsize="186,186" path="m4969,-551l4783,-551,4783,-365,4969,-365,4969,-551x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351.959991pt;margin-top:-27.537169pt;width:9.3pt;height:9.3pt;mso-position-horizontal-relative:page;mso-position-vertical-relative:paragraph;z-index:-210" coordorigin="7039,-551" coordsize="186,186">
            <v:shape style="position:absolute;left:7039;top:-551;width:186;height:186" coordorigin="7039,-551" coordsize="186,186" path="m7225,-551l7039,-551,7039,-365,7225,-365,7225,-551x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114.480003pt;margin-top:.602831pt;width:9.3pt;height:9.3pt;mso-position-horizontal-relative:page;mso-position-vertical-relative:paragraph;z-index:-209" coordorigin="2290,12" coordsize="186,186">
            <v:shape style="position:absolute;left:2290;top:12;width:186;height:186" coordorigin="2290,12" coordsize="186,186" path="m2476,12l2290,12,2290,198,2476,198,2476,12xe" filled="f" stroked="t" strokeweight=".7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ke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u w:val="single" w:color="0000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</w:rPr>
        <w:t>Production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</w:rPr>
        <w:t>Packaging: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928" w:right="-20"/>
        <w:jc w:val="left"/>
        <w:tabs>
          <w:tab w:pos="6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</w:p>
    <w:p>
      <w:pPr>
        <w:spacing w:before="70" w:after="0" w:line="240" w:lineRule="auto"/>
        <w:ind w:left="928" w:right="-20"/>
        <w:jc w:val="left"/>
        <w:tabs>
          <w:tab w:pos="3880" w:val="left"/>
          <w:tab w:pos="4640" w:val="left"/>
          <w:tab w:pos="68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86.240005pt;margin-top:2.483395pt;width:210.6pt;height:.1pt;mso-position-horizontal-relative:page;mso-position-vertical-relative:paragraph;z-index:-208" coordorigin="3725,50" coordsize="4212,2">
            <v:shape style="position:absolute;left:3725;top:50;width:4212;height:2" coordorigin="3725,50" coordsize="4212,0" path="m3725,50l7937,50e" filled="f" stroked="t" strokeweight=".580pt" strokecolor="#000000">
              <v:path arrowok="t"/>
            </v:shape>
          </v:group>
          <w10:wrap type="none"/>
        </w:pict>
      </w:r>
      <w:r>
        <w:rPr/>
        <w:pict>
          <v:group style="position:absolute;margin-left:475.140015pt;margin-top:2.483395pt;width:70.86pt;height:.1pt;mso-position-horizontal-relative:page;mso-position-vertical-relative:paragraph;z-index:-207" coordorigin="9503,50" coordsize="1417,2">
            <v:shape style="position:absolute;left:9503;top:50;width:1417;height:2" coordorigin="9503,50" coordsize="1417,0" path="m9503,50l10920,50e" filled="f" stroked="t" strokeweight=".580pt" strokecolor="#000000">
              <v:path arrowok="t"/>
            </v:shape>
          </v:group>
          <w10:wrap type="none"/>
        </w:pict>
      </w:r>
      <w:r>
        <w:rPr/>
        <w:pict>
          <v:group style="position:absolute;margin-left:234.479996pt;margin-top:18.623394pt;width:60.0pt;height:.1pt;mso-position-horizontal-relative:page;mso-position-vertical-relative:paragraph;z-index:-206" coordorigin="4690,372" coordsize="1200,2">
            <v:shape style="position:absolute;left:4690;top:372;width:1200;height:2" coordorigin="4690,372" coordsize="1200,0" path="m4690,372l5890,372e" filled="f" stroked="t" strokeweight=".580pt" strokecolor="#000000">
              <v:path arrowok="t"/>
            </v:shape>
          </v:group>
          <w10:wrap type="none"/>
        </w:pict>
      </w:r>
      <w:r>
        <w:rPr/>
        <w:pict>
          <v:group style="position:absolute;margin-left:396.839996pt;margin-top:18.623394pt;width:149.16pt;height:.1pt;mso-position-horizontal-relative:page;mso-position-vertical-relative:paragraph;z-index:-205" coordorigin="7937,372" coordsize="2983,2">
            <v:shape style="position:absolute;left:7937;top:372;width:2983;height:2" coordorigin="7937,372" coordsize="2983,0" path="m7937,372l10920,372e" filled="f" stroked="t" strokeweight=".580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pallet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2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2"/>
        </w:rPr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Pallet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  <w:tab/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2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2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2"/>
        </w:rPr>
        <w:t>centered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2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2"/>
        </w:rPr>
        <w:t>pallet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8" w:after="0" w:line="271" w:lineRule="exact"/>
        <w:ind w:left="928" w:right="-20"/>
        <w:jc w:val="left"/>
        <w:tabs>
          <w:tab w:pos="2720" w:val="left"/>
          <w:tab w:pos="6740" w:val="left"/>
          <w:tab w:pos="84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14.480003pt;margin-top:22.72312pt;width:9.3pt;height:9.3pt;mso-position-horizontal-relative:page;mso-position-vertical-relative:paragraph;z-index:-204" coordorigin="2290,454" coordsize="186,186">
            <v:shape style="position:absolute;left:2290;top:454;width:186;height:186" coordorigin="2290,454" coordsize="186,186" path="m2476,454l2290,454,2290,640,2476,640,2476,454x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222.479996pt;margin-top:22.72312pt;width:9.3pt;height:9.3pt;mso-position-horizontal-relative:page;mso-position-vertical-relative:paragraph;z-index:-203" coordorigin="4450,454" coordsize="186,186">
            <v:shape style="position:absolute;left:4450;top:454;width:186;height:186" coordorigin="4450,454" coordsize="186,186" path="m4636,454l4450,454,4450,640,4636,640,4636,454x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186.240005pt;margin-top:17.323118pt;width:210.6pt;height:.1pt;mso-position-horizontal-relative:page;mso-position-vertical-relative:paragraph;z-index:-202" coordorigin="3725,346" coordsize="4212,2">
            <v:shape style="position:absolute;left:3725;top:346;width:4212;height:2" coordorigin="3725,346" coordsize="4212,0" path="m3725,346l7937,346e" filled="f" stroked="t" strokeweight=".580pt" strokecolor="#000000">
              <v:path arrowok="t"/>
            </v:shape>
          </v:group>
          <w10:wrap type="none"/>
        </w:pict>
      </w:r>
      <w:r>
        <w:rPr/>
        <w:pict>
          <v:group style="position:absolute;margin-left:475.140015pt;margin-top:17.323118pt;width:70.86pt;height:.1pt;mso-position-horizontal-relative:page;mso-position-vertical-relative:paragraph;z-index:-201" coordorigin="9503,346" coordsize="1417,2">
            <v:shape style="position:absolute;left:9503;top:346;width:1417;height:2" coordorigin="9503,346" coordsize="1417,0" path="m9503,346l10920,346e" filled="f" stroked="t" strokeweight=".580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  <w:t>Stencil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  <w:t>sacks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  <w:t>with”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  <w:t>2,000”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  <w:t>lb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  <w:t>stencil</w:t>
        <w:tab/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1"/>
        </w:rPr>
        <w:t>Wei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1"/>
        </w:rPr>
        <w:t>ht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1"/>
        </w:rPr>
        <w:t>g</w:t>
        <w:tab/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-1"/>
        </w:rPr>
        <w:t>2,000-lbs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67.600021" w:type="dxa"/>
      </w:tblPr>
      <w:tblGrid/>
      <w:tr>
        <w:trPr>
          <w:trHeight w:val="247" w:hRule="exact"/>
        </w:trPr>
        <w:tc>
          <w:tcPr>
            <w:tcW w:w="19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3487" w:type="dxa"/>
            <w:tcBorders>
              <w:top w:val="single" w:sz="4.64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5" w:after="0" w:line="240" w:lineRule="auto"/>
              <w:ind w:left="25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Date,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&amp;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#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Bag</w:t>
            </w:r>
          </w:p>
        </w:tc>
        <w:tc>
          <w:tcPr>
            <w:tcW w:w="29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3" w:lineRule="exact"/>
              <w:ind w:left="25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Initial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each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et</w:t>
            </w:r>
          </w:p>
        </w:tc>
      </w:tr>
      <w:tr>
        <w:trPr>
          <w:trHeight w:val="356" w:hRule="exact"/>
        </w:trPr>
        <w:tc>
          <w:tcPr>
            <w:tcW w:w="19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34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25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ts</w:t>
            </w:r>
          </w:p>
        </w:tc>
        <w:tc>
          <w:tcPr>
            <w:tcW w:w="29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25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-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</w:rPr>
              <w:t>sa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-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</w:rPr>
              <w:t>ags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</w:tbl>
    <w:p>
      <w:pPr>
        <w:spacing w:before="43" w:after="0" w:line="240" w:lineRule="auto"/>
        <w:ind w:left="1209" w:right="-20"/>
        <w:jc w:val="left"/>
        <w:tabs>
          <w:tab w:pos="38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14.480003pt;margin-top:-14.966889pt;width:9.3pt;height:9.3pt;mso-position-horizontal-relative:page;mso-position-vertical-relative:paragraph;z-index:-200" coordorigin="2290,-299" coordsize="186,186">
            <v:shape style="position:absolute;left:2290;top:-299;width:186;height:186" coordorigin="2290,-299" coordsize="186,186" path="m2476,-299l2290,-299,2290,-113,2476,-113,2476,-299x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222.479996pt;margin-top:-14.966889pt;width:9.3pt;height:9.3pt;mso-position-horizontal-relative:page;mso-position-vertical-relative:paragraph;z-index:-199" coordorigin="4450,-299" coordsize="186,186">
            <v:shape style="position:absolute;left:4450;top:-299;width:186;height:186" coordorigin="4450,-299" coordsize="186,186" path="m4636,-299l4450,-299,4450,-113,4636,-113,4636,-299x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396.119995pt;margin-top:-15.32689pt;width:10.02pt;height:10.02pt;mso-position-horizontal-relative:page;mso-position-vertical-relative:paragraph;z-index:-198" coordorigin="7922,-307" coordsize="200,200">
            <v:group style="position:absolute;left:7930;top:-299;width:186;height:186" coordorigin="7930,-299" coordsize="186,186">
              <v:shape style="position:absolute;left:7930;top:-299;width:186;height:186" coordorigin="7930,-299" coordsize="186,186" path="m8116,-299l7930,-299,7930,-113,8116,-113,8116,-299xe" filled="f" stroked="t" strokeweight=".72pt" strokecolor="#FF0000">
                <v:path arrowok="t"/>
              </v:shape>
            </v:group>
            <v:group style="position:absolute;left:7927;top:-302;width:191;height:191" coordorigin="7927,-302" coordsize="191,191">
              <v:shape style="position:absolute;left:7927;top:-302;width:191;height:191" coordorigin="7927,-302" coordsize="191,191" path="m7927,-302l8118,-111e" filled="f" stroked="t" strokeweight=".48pt" strokecolor="#FF0000">
                <v:path arrowok="t"/>
              </v:shape>
            </v:group>
            <v:group style="position:absolute;left:7927;top:-302;width:191;height:191" coordorigin="7927,-302" coordsize="191,191">
              <v:shape style="position:absolute;left:7927;top:-302;width:191;height:191" coordorigin="7927,-302" coordsize="191,191" path="m8118,-302l7927,-111e" filled="f" stroked="t" strokeweight=".48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4.120003pt;margin-top:4.173110pt;width:10.02pt;height:10.08pt;mso-position-horizontal-relative:page;mso-position-vertical-relative:paragraph;z-index:-197" coordorigin="2282,83" coordsize="200,202">
            <v:group style="position:absolute;left:2290;top:91;width:186;height:186" coordorigin="2290,91" coordsize="186,186">
              <v:shape style="position:absolute;left:2290;top:91;width:186;height:186" coordorigin="2290,91" coordsize="186,186" path="m2476,91l2290,91,2290,277,2476,277,2476,91xe" filled="f" stroked="t" strokeweight=".72pt" strokecolor="#FF0000">
                <v:path arrowok="t"/>
              </v:shape>
            </v:group>
            <v:group style="position:absolute;left:2287;top:89;width:191;height:191" coordorigin="2287,89" coordsize="191,191">
              <v:shape style="position:absolute;left:2287;top:89;width:191;height:191" coordorigin="2287,89" coordsize="191,191" path="m2287,89l2478,280e" filled="f" stroked="t" strokeweight=".48pt" strokecolor="#FF0000">
                <v:path arrowok="t"/>
              </v:shape>
            </v:group>
            <v:group style="position:absolute;left:2287;top:89;width:191;height:191" coordorigin="2287,89" coordsize="191,191">
              <v:shape style="position:absolute;left:2287;top:89;width:191;height:191" coordorigin="2287,89" coordsize="191,191" path="m2478,89l2287,280e" filled="f" stroked="t" strokeweight=".48pt" strokecolor="#FF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2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3"/>
          <w:w w:val="100"/>
          <w:b/>
          <w:bCs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w w:val="100"/>
          <w:b/>
          <w:bCs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1"/>
        </w:rPr>
        <w:t>gs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1"/>
        </w:rPr>
        <w:t>qui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3"/>
          <w:w w:val="100"/>
          <w:b/>
          <w:bCs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1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2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1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Super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Sack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attached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Sack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0"/>
        </w:rPr>
        <w:t>Strap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44" w:lineRule="exact"/>
        <w:ind w:left="1209" w:right="-20"/>
        <w:jc w:val="left"/>
        <w:tabs>
          <w:tab w:pos="38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14.120003pt;margin-top:8.623133pt;width:10.02pt;height:10.02pt;mso-position-horizontal-relative:page;mso-position-vertical-relative:paragraph;z-index:-196" coordorigin="2282,172" coordsize="200,200">
            <v:group style="position:absolute;left:2290;top:180;width:186;height:186" coordorigin="2290,180" coordsize="186,186">
              <v:shape style="position:absolute;left:2290;top:180;width:186;height:186" coordorigin="2290,180" coordsize="186,186" path="m2476,180l2290,180,2290,366,2476,366,2476,180xe" filled="f" stroked="t" strokeweight=".72pt" strokecolor="#FF0000">
                <v:path arrowok="t"/>
              </v:shape>
            </v:group>
            <v:group style="position:absolute;left:2287;top:177;width:191;height:191" coordorigin="2287,177" coordsize="191,191">
              <v:shape style="position:absolute;left:2287;top:177;width:191;height:191" coordorigin="2287,177" coordsize="191,191" path="m2287,177l2478,368e" filled="f" stroked="t" strokeweight=".48pt" strokecolor="#FF0000">
                <v:path arrowok="t"/>
              </v:shape>
            </v:group>
            <v:group style="position:absolute;left:2287;top:177;width:191;height:191" coordorigin="2287,177" coordsize="191,191">
              <v:shape style="position:absolute;left:2287;top:177;width:191;height:191" coordorigin="2287,177" coordsize="191,191" path="m2478,177l2287,368e" filled="f" stroked="t" strokeweight=".48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2.360001pt;margin-top:-.376868pt;width:293.64pt;height:.1pt;mso-position-horizontal-relative:page;mso-position-vertical-relative:paragraph;z-index:-195" coordorigin="5047,-8" coordsize="5873,2">
            <v:shape style="position:absolute;left:5047;top:-8;width:5873;height:2" coordorigin="5047,-8" coordsize="5873,0" path="m5047,-8l10920,-8e" filled="f" stroked="t" strokeweight=".580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7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1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3"/>
          <w:w w:val="100"/>
          <w:b/>
          <w:bCs/>
          <w:position w:val="-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w w:val="100"/>
          <w:b/>
          <w:bCs/>
          <w:position w:val="-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w w:val="100"/>
          <w:b/>
          <w:bCs/>
          <w:position w:val="-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7"/>
        </w:rPr>
        <w:t>ds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w w:val="100"/>
          <w:b/>
          <w:bCs/>
          <w:position w:val="-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7"/>
        </w:rPr>
        <w:t>quired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7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7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Magriculture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placa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2"/>
          <w:w w:val="100"/>
          <w:i/>
          <w:position w:val="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color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placed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i/>
          <w:position w:val="5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left="3707" w:right="-20"/>
        <w:jc w:val="left"/>
        <w:tabs>
          <w:tab w:pos="9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FF0000"/>
          <w:i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2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2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plastic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pouch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fr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"/>
          <w:i/>
          <w:u w:val="single" w:color="000000"/>
          <w:position w:val="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"/>
          <w:i/>
          <w:u w:val="single" w:color="000000"/>
          <w:position w:val="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per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sack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position w:val="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8" w:after="0" w:line="273" w:lineRule="exact"/>
        <w:ind w:left="1208" w:right="-20"/>
        <w:jc w:val="left"/>
        <w:tabs>
          <w:tab w:pos="3680" w:val="left"/>
          <w:tab w:pos="9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14.120003pt;margin-top:4.463111pt;width:10.02pt;height:10.02pt;mso-position-horizontal-relative:page;mso-position-vertical-relative:paragraph;z-index:-194" coordorigin="2282,89" coordsize="200,200">
            <v:group style="position:absolute;left:2290;top:96;width:186;height:186" coordorigin="2290,96" coordsize="186,186">
              <v:shape style="position:absolute;left:2290;top:96;width:186;height:186" coordorigin="2290,96" coordsize="186,186" path="m2476,96l2290,96,2290,282,2476,282,2476,96xe" filled="f" stroked="t" strokeweight=".72pt" strokecolor="#FF0000">
                <v:path arrowok="t"/>
              </v:shape>
            </v:group>
            <v:group style="position:absolute;left:2287;top:94;width:191;height:191" coordorigin="2287,94" coordsize="191,191">
              <v:shape style="position:absolute;left:2287;top:94;width:191;height:191" coordorigin="2287,94" coordsize="191,191" path="m2287,94l2478,285e" filled="f" stroked="t" strokeweight=".48pt" strokecolor="#FF0000">
                <v:path arrowok="t"/>
              </v:shape>
            </v:group>
            <v:group style="position:absolute;left:2287;top:94;width:191;height:191" coordorigin="2287,94" coordsize="191,191">
              <v:shape style="position:absolute;left:2287;top:94;width:191;height:191" coordorigin="2287,94" coordsize="191,191" path="m2478,94l2287,285e" filled="f" stroked="t" strokeweight=".48pt" strokecolor="#FF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FF0000"/>
          <w:b/>
          <w:bCs/>
          <w:position w:val="-2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b/>
          <w:bCs/>
          <w:position w:val="-2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b/>
          <w:bCs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b/>
          <w:bCs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b/>
          <w:bCs/>
          <w:position w:val="-2"/>
        </w:rPr>
        <w:t>qu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b/>
          <w:bCs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b/>
          <w:bCs/>
          <w:position w:val="-2"/>
        </w:rPr>
        <w:t>rements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b/>
          <w:bCs/>
          <w:position w:val="-2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2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2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"TSS"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written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back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Super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Sack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type w:val="continuous"/>
          <w:pgSz w:w="12240" w:h="15840"/>
          <w:pgMar w:top="660" w:bottom="280" w:left="1340" w:right="1100"/>
        </w:sectPr>
      </w:pPr>
      <w:rPr/>
    </w:p>
    <w:p>
      <w:pPr>
        <w:spacing w:before="29" w:after="0" w:line="240" w:lineRule="auto"/>
        <w:ind w:left="100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14.120003pt;margin-top:21.053225pt;width:10.02pt;height:10.08pt;mso-position-horizontal-relative:page;mso-position-vertical-relative:paragraph;z-index:-193" coordorigin="2282,421" coordsize="200,202">
            <v:group style="position:absolute;left:2290;top:428;width:186;height:186" coordorigin="2290,428" coordsize="186,186">
              <v:shape style="position:absolute;left:2290;top:428;width:186;height:186" coordorigin="2290,428" coordsize="186,186" path="m2476,428l2290,428,2290,614,2476,614,2476,428xe" filled="f" stroked="t" strokeweight=".72pt" strokecolor="#FF0000">
                <v:path arrowok="t"/>
              </v:shape>
            </v:group>
            <v:group style="position:absolute;left:2287;top:427;width:191;height:191" coordorigin="2287,427" coordsize="191,191">
              <v:shape style="position:absolute;left:2287;top:427;width:191;height:191" coordorigin="2287,427" coordsize="191,191" path="m2287,427l2478,618e" filled="f" stroked="t" strokeweight=".48pt" strokecolor="#FF0000">
                <v:path arrowok="t"/>
              </v:shape>
            </v:group>
            <v:group style="position:absolute;left:2287;top:427;width:191;height:191" coordorigin="2287,427" coordsize="191,191">
              <v:shape style="position:absolute;left:2287;top:427;width:191;height:191" coordorigin="2287,427" coordsize="191,191" path="m2478,427l2287,618e" filled="f" stroked="t" strokeweight=".48pt" strokecolor="#FF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</w:rPr>
        <w:t>Shipping: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tabs>
          <w:tab w:pos="1440" w:val="left"/>
          <w:tab w:pos="84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b/>
          <w:bCs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b/>
          <w:bCs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1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6"/>
          <w:i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Load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according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Giles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loading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chart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quantity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Bill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Lading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i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tabs>
          <w:tab w:pos="1920" w:val="left"/>
          <w:tab w:pos="4200" w:val="left"/>
          <w:tab w:pos="6660" w:val="left"/>
          <w:tab w:pos="8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14.480003pt;margin-top:1.295937pt;width:9.3pt;height:9.3pt;mso-position-horizontal-relative:page;mso-position-vertical-relative:paragraph;z-index:-192" coordorigin="2290,26" coordsize="186,186">
            <v:shape style="position:absolute;left:2290;top:26;width:186;height:186" coordorigin="2290,26" coordsize="186,186" path="m2476,26l2290,26,2290,212,2476,212,2476,26x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210.539993pt;margin-top:1.295937pt;width:9.3pt;height:9.3pt;mso-position-horizontal-relative:page;mso-position-vertical-relative:paragraph;z-index:-191" coordorigin="4211,26" coordsize="186,186">
            <v:shape style="position:absolute;left:4211;top:26;width:186;height:186" coordorigin="4211,26" coordsize="186,186" path="m4397,26l4211,26,4211,212,4397,212,4397,26x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324.600006pt;margin-top:1.295937pt;width:9.3pt;height:9.3pt;mso-position-horizontal-relative:page;mso-position-vertical-relative:paragraph;z-index:-190" coordorigin="6492,26" coordsize="186,186">
            <v:shape style="position:absolute;left:6492;top:26;width:186;height:186" coordorigin="6492,26" coordsize="186,186" path="m6678,26l6492,26,6492,212,6678,212,6678,26x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447.660004pt;margin-top:1.295937pt;width:9.3pt;height:9.3pt;mso-position-horizontal-relative:page;mso-position-vertical-relative:paragraph;z-index:-189" coordorigin="8953,26" coordsize="186,186">
            <v:shape style="position:absolute;left:8953;top:26;width:186;height:186" coordorigin="8953,26" coordsize="186,186" path="m9139,26l8953,26,8953,212,9139,212,9139,26xe" filled="f" stroked="t" strokeweight=".7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s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Wr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p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s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u w:val="single" w:color="0000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tabs>
          <w:tab w:pos="4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14.480003pt;margin-top:1.296038pt;width:9.3pt;height:9.3pt;mso-position-horizontal-relative:page;mso-position-vertical-relative:paragraph;z-index:-188" coordorigin="2290,26" coordsize="186,186">
            <v:shape style="position:absolute;left:2290;top:26;width:186;height:186" coordorigin="2290,26" coordsize="186,186" path="m2476,26l2290,26,2290,212,2476,212,2476,26x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324.600006pt;margin-top:1.296038pt;width:9.3pt;height:9.3pt;mso-position-horizontal-relative:page;mso-position-vertical-relative:paragraph;z-index:-187" coordorigin="6492,26" coordsize="186,186">
            <v:shape style="position:absolute;left:6492;top:26;width:186;height:186" coordorigin="6492,26" coordsize="186,186" path="m6678,26l6492,26,6492,212,6678,212,6678,26xe" filled="f" stroked="t" strokeweight=".7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</w:p>
    <w:p>
      <w:pPr>
        <w:spacing w:before="71" w:after="0" w:line="271" w:lineRule="exact"/>
        <w:ind w:right="-20"/>
        <w:jc w:val="left"/>
        <w:tabs>
          <w:tab w:pos="1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13.82pt;margin-top:7.973227pt;width:10.02pt;height:10.02pt;mso-position-horizontal-relative:page;mso-position-vertical-relative:paragraph;z-index:-186" coordorigin="2276,159" coordsize="200,200">
            <v:group style="position:absolute;left:2284;top:167;width:186;height:186" coordorigin="2284,167" coordsize="186,186">
              <v:shape style="position:absolute;left:2284;top:167;width:186;height:186" coordorigin="2284,167" coordsize="186,186" path="m2470,167l2284,167,2284,353,2470,353,2470,167xe" filled="f" stroked="t" strokeweight=".72pt" strokecolor="#FF0000">
                <v:path arrowok="t"/>
              </v:shape>
            </v:group>
            <v:group style="position:absolute;left:2281;top:164;width:191;height:191" coordorigin="2281,164" coordsize="191,191">
              <v:shape style="position:absolute;left:2281;top:164;width:191;height:191" coordorigin="2281,164" coordsize="191,191" path="m2281,164l2472,355e" filled="f" stroked="t" strokeweight=".48pt" strokecolor="#FF0000">
                <v:path arrowok="t"/>
              </v:shape>
            </v:group>
            <v:group style="position:absolute;left:2281;top:164;width:191;height:191" coordorigin="2281,164" coordsize="191,191">
              <v:shape style="position:absolute;left:2281;top:164;width:191;height:191" coordorigin="2281,164" coordsize="191,191" path="m2472,164l2281,355e" filled="f" stroked="t" strokeweight=".48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77.970001pt;margin-top:4.973227pt;width:370.90001pt;height:11.82pt;mso-position-horizontal-relative:page;mso-position-vertical-relative:paragraph;z-index:-185" coordorigin="3559,99" coordsize="7418,236">
            <v:group style="position:absolute;left:3628;top:104;width:7272;height:227" coordorigin="3628,104" coordsize="7272,227">
              <v:shape style="position:absolute;left:3628;top:104;width:7272;height:227" coordorigin="3628,104" coordsize="7272,227" path="m3628,331l10900,331,10900,104,3628,104,3628,331e" filled="t" fillcolor="#FFFF00" stroked="f">
                <v:path arrowok="t"/>
                <v:fill/>
              </v:shape>
            </v:group>
            <v:group style="position:absolute;left:3568;top:324;width:7402;height:2" coordorigin="3568,324" coordsize="7402,2">
              <v:shape style="position:absolute;left:3568;top:324;width:7402;height:2" coordorigin="3568,324" coordsize="7402,0" path="m3568,324l10969,324e" filled="f" stroked="t" strokeweight=".82001pt" strokecolor="#000000">
                <v:path arrowok="t"/>
              </v:shape>
            </v:group>
            <v:group style="position:absolute;left:3618;top:109;width:7351;height:2" coordorigin="3618,109" coordsize="7351,2">
              <v:shape style="position:absolute;left:3618;top:109;width:7351;height:2" coordorigin="3618,109" coordsize="7351,0" path="m3618,109l10969,109e" filled="f" stroked="t" strokeweight=".580pt" strokecolor="#000000">
                <v:path arrowok="t"/>
              </v:shape>
            </v:group>
            <v:group style="position:absolute;left:3623;top:114;width:2;height:208" coordorigin="3623,114" coordsize="2,208">
              <v:shape style="position:absolute;left:3623;top:114;width:2;height:208" coordorigin="3623,114" coordsize="0,208" path="m3623,114l3623,321e" filled="f" stroked="t" strokeweight=".580pt" strokecolor="#000000">
                <v:path arrowok="t"/>
              </v:shape>
            </v:group>
            <v:group style="position:absolute;left:10964;top:114;width:2;height:208" coordorigin="10964,114" coordsize="2,208">
              <v:shape style="position:absolute;left:10964;top:114;width:2;height:208" coordorigin="10964,114" coordsize="0,208" path="m10964,114l10964,321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1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-1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Line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sides,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2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bet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2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een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sacks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2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card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position w:val="-1"/>
        </w:rPr>
        <w:t>board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60" w:bottom="280" w:left="1340" w:right="1100"/>
          <w:cols w:num="2" w:equalWidth="0">
            <w:col w:w="1101" w:space="107"/>
            <w:col w:w="8592"/>
          </w:cols>
        </w:sectPr>
      </w:pPr>
      <w:rPr/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  <w:position w:val="-1"/>
        </w:rPr>
        <w:t>Revision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b/>
          <w:bCs/>
          <w:position w:val="-1"/>
        </w:rPr>
        <w:t>History: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13.799973" w:type="dxa"/>
      </w:tblPr>
      <w:tblGrid/>
      <w:tr>
        <w:trPr>
          <w:trHeight w:val="286" w:hRule="exact"/>
        </w:trPr>
        <w:tc>
          <w:tcPr>
            <w:tcW w:w="1560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68" w:lineRule="exact"/>
              <w:ind w:left="518" w:right="48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Date</w:t>
            </w:r>
          </w:p>
        </w:tc>
        <w:tc>
          <w:tcPr>
            <w:tcW w:w="7200" w:type="dxa"/>
            <w:tcBorders>
              <w:top w:val="single" w:sz="4.64008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68" w:lineRule="exact"/>
              <w:ind w:left="3198" w:right="316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Change</w:t>
            </w:r>
          </w:p>
        </w:tc>
      </w:tr>
      <w:tr>
        <w:trPr>
          <w:trHeight w:val="240" w:hRule="exact"/>
        </w:trPr>
        <w:tc>
          <w:tcPr>
            <w:tcW w:w="1560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25" w:lineRule="exact"/>
              <w:ind w:left="41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1"/>
                <w:w w:val="100"/>
                <w:i/>
              </w:rPr>
              <w:t>05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-3"/>
                <w:w w:val="100"/>
                <w:i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-1"/>
                <w:w w:val="100"/>
                <w:i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1"/>
                <w:w w:val="100"/>
                <w:i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-3"/>
                <w:w w:val="100"/>
                <w:i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-1"/>
                <w:w w:val="100"/>
                <w:i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  <w:i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7200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25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  <w:i/>
              </w:rPr>
              <w:t>New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  <w:i/>
              </w:rPr>
              <w:t>CR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FF0000"/>
                <w:spacing w:val="0"/>
                <w:w w:val="100"/>
                <w:i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560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7200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560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7200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241" w:hRule="exact"/>
        </w:trPr>
        <w:tc>
          <w:tcPr>
            <w:tcW w:w="1560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7200" w:type="dxa"/>
            <w:tcBorders>
              <w:top w:val="single" w:sz="4.639840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right="299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  <w:i/>
        </w:rPr>
        <w:t>Pri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  <w:i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  <w:i/>
        </w:rPr>
        <w:t>10/0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0"/>
          <w:i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  <w:i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  <w:i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  <w:i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sectPr>
      <w:type w:val="continuous"/>
      <w:pgSz w:w="12240" w:h="15840"/>
      <w:pgMar w:top="660" w:bottom="280" w:left="13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pltmgt1</dc:creator>
  <dc:title>Microsoft Word - 429 - Magriculture</dc:title>
  <dcterms:created xsi:type="dcterms:W3CDTF">2014-10-28T12:00:06Z</dcterms:created>
  <dcterms:modified xsi:type="dcterms:W3CDTF">2014-10-28T12:00:06Z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2013-10-09T00:00:00Z</vt:filetime>
  </property>
  <property fmtid="{D5CDD505-2E9C-101B-9397-08002B2CF9AE}" pid="3" name="LastSaved">
    <vt:filetime>2014-10-28T00:00:00Z</vt:filetime>
  </property>
</Properties>
</file>