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ank you for submitting resume"/>
      </w:tblPr>
      <w:tblGrid>
        <w:gridCol w:w="6768"/>
        <w:gridCol w:w="576"/>
        <w:gridCol w:w="576"/>
        <w:gridCol w:w="6768"/>
      </w:tblGrid>
      <w:tr w:rsidR="007A1856" w14:paraId="51BC4AF6" w14:textId="77777777">
        <w:trPr>
          <w:trHeight w:hRule="exact" w:val="4968"/>
        </w:trPr>
        <w:tc>
          <w:tcPr>
            <w:tcW w:w="6768" w:type="dxa"/>
            <w:vAlign w:val="center"/>
          </w:tcPr>
          <w:p w14:paraId="2F01C824" w14:textId="5C445D5B" w:rsidR="007A1856" w:rsidRDefault="00723F1F" w:rsidP="00723F1F">
            <w:pPr>
              <w:pStyle w:val="Heading2"/>
              <w:ind w:left="0"/>
              <w:contextualSpacing w:val="0"/>
              <w:rPr>
                <w:rFonts w:ascii="HelveticaNeueLT Pro 93 BlkEx" w:hAnsi="HelveticaNeueLT Pro 93 BlkEx"/>
                <w:sz w:val="40"/>
              </w:rPr>
            </w:pPr>
            <w:r w:rsidRPr="00723F1F">
              <w:rPr>
                <w:rFonts w:ascii="HelveticaNeueLT Pro 93 BlkEx" w:hAnsi="HelveticaNeueLT Pro 93 BlkEx"/>
                <w:sz w:val="40"/>
              </w:rPr>
              <w:t>Shopping</w:t>
            </w:r>
            <w:bookmarkStart w:id="0" w:name="_GoBack"/>
            <w:bookmarkEnd w:id="0"/>
            <w:r w:rsidRPr="00723F1F">
              <w:rPr>
                <w:rFonts w:ascii="HelveticaNeueLT Pro 93 BlkEx" w:hAnsi="HelveticaNeueLT Pro 93 BlkEx"/>
                <w:sz w:val="40"/>
              </w:rPr>
              <w:t xml:space="preserve"> Pass</w:t>
            </w:r>
          </w:p>
          <w:p w14:paraId="29C92122" w14:textId="47F3D4EE" w:rsidR="00723F1F" w:rsidRDefault="00723F1F" w:rsidP="00723F1F">
            <w:pPr>
              <w:jc w:val="center"/>
            </w:pPr>
            <w:r>
              <w:t>One-time approval for credit card use</w:t>
            </w:r>
          </w:p>
          <w:p w14:paraId="5319029C" w14:textId="49E0842B" w:rsidR="00723F1F" w:rsidRPr="00723F1F" w:rsidRDefault="00723F1F" w:rsidP="00B23D3B">
            <w:pPr>
              <w:spacing w:line="360" w:lineRule="auto"/>
              <w:rPr>
                <w:sz w:val="28"/>
              </w:rPr>
            </w:pPr>
            <w:r w:rsidRPr="00723F1F">
              <w:rPr>
                <w:sz w:val="28"/>
              </w:rPr>
              <w:t>Purpose:_____________________________________________________________________________________________________________________________________</w:t>
            </w:r>
            <w:r>
              <w:rPr>
                <w:sz w:val="28"/>
              </w:rPr>
              <w:t>_</w:t>
            </w:r>
            <w:r w:rsidRPr="00723F1F">
              <w:rPr>
                <w:sz w:val="28"/>
              </w:rPr>
              <w:t>___</w:t>
            </w:r>
          </w:p>
          <w:p w14:paraId="167EBFDE" w14:textId="7C56B231" w:rsidR="00723F1F" w:rsidRDefault="00723F1F" w:rsidP="00723F1F">
            <w:r>
              <w:t>Employee: _________________</w:t>
            </w:r>
            <w:r w:rsidR="00B23D3B">
              <w:t>______</w:t>
            </w:r>
            <w:r>
              <w:t>____________   Date: ________________</w:t>
            </w:r>
          </w:p>
          <w:p w14:paraId="059F2C00" w14:textId="28520BC1" w:rsidR="00723F1F" w:rsidRDefault="00723F1F" w:rsidP="00723F1F"/>
          <w:p w14:paraId="125F1186" w14:textId="4759ABBA" w:rsidR="00723F1F" w:rsidRDefault="00B23D3B" w:rsidP="00723F1F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7C0DFE9" wp14:editId="7F412C5A">
                  <wp:simplePos x="0" y="0"/>
                  <wp:positionH relativeFrom="column">
                    <wp:posOffset>3387090</wp:posOffset>
                  </wp:positionH>
                  <wp:positionV relativeFrom="paragraph">
                    <wp:posOffset>170815</wp:posOffset>
                  </wp:positionV>
                  <wp:extent cx="752475" cy="52070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iles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23F1F">
              <w:t>Manager Approval: ________________</w:t>
            </w:r>
            <w:r>
              <w:t>______</w:t>
            </w:r>
            <w:r w:rsidR="00723F1F">
              <w:t>_____   Date: _________________</w:t>
            </w:r>
          </w:p>
          <w:p w14:paraId="38CA6D8F" w14:textId="2C3B2E18" w:rsidR="00723F1F" w:rsidRPr="00723F1F" w:rsidRDefault="00B23D3B" w:rsidP="00723F1F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8D1F804" wp14:editId="023A2DAB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165735</wp:posOffset>
                  </wp:positionV>
                  <wp:extent cx="1294130" cy="282575"/>
                  <wp:effectExtent l="0" t="0" r="1270" b="317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130" cy="282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5BAA59A" w14:textId="0FBFDC0F" w:rsidR="00723F1F" w:rsidRPr="00723F1F" w:rsidRDefault="00723F1F" w:rsidP="00723F1F"/>
        </w:tc>
        <w:tc>
          <w:tcPr>
            <w:tcW w:w="576" w:type="dxa"/>
            <w:vAlign w:val="center"/>
          </w:tcPr>
          <w:p w14:paraId="146FF8CA" w14:textId="77777777" w:rsidR="007A1856" w:rsidRDefault="007A1856"/>
        </w:tc>
        <w:tc>
          <w:tcPr>
            <w:tcW w:w="576" w:type="dxa"/>
            <w:vAlign w:val="center"/>
          </w:tcPr>
          <w:p w14:paraId="26A809F8" w14:textId="77777777" w:rsidR="007A1856" w:rsidRDefault="007A1856"/>
        </w:tc>
        <w:tc>
          <w:tcPr>
            <w:tcW w:w="6768" w:type="dxa"/>
            <w:vAlign w:val="center"/>
          </w:tcPr>
          <w:p w14:paraId="5EC47386" w14:textId="77777777" w:rsidR="006540B9" w:rsidRDefault="006540B9" w:rsidP="006540B9">
            <w:pPr>
              <w:pStyle w:val="Heading2"/>
              <w:ind w:left="0"/>
              <w:contextualSpacing w:val="0"/>
              <w:rPr>
                <w:rFonts w:ascii="HelveticaNeueLT Pro 93 BlkEx" w:hAnsi="HelveticaNeueLT Pro 93 BlkEx"/>
                <w:sz w:val="40"/>
              </w:rPr>
            </w:pPr>
            <w:r w:rsidRPr="00723F1F">
              <w:rPr>
                <w:rFonts w:ascii="HelveticaNeueLT Pro 93 BlkEx" w:hAnsi="HelveticaNeueLT Pro 93 BlkEx"/>
                <w:sz w:val="40"/>
              </w:rPr>
              <w:t>Shopping Pass</w:t>
            </w:r>
          </w:p>
          <w:p w14:paraId="3190BA9D" w14:textId="77777777" w:rsidR="006540B9" w:rsidRDefault="006540B9" w:rsidP="006540B9">
            <w:pPr>
              <w:jc w:val="center"/>
            </w:pPr>
            <w:r>
              <w:t>One-time approval for credit card use</w:t>
            </w:r>
          </w:p>
          <w:p w14:paraId="1853F832" w14:textId="77777777" w:rsidR="006540B9" w:rsidRPr="00723F1F" w:rsidRDefault="006540B9" w:rsidP="006540B9">
            <w:pPr>
              <w:spacing w:line="360" w:lineRule="auto"/>
              <w:rPr>
                <w:sz w:val="28"/>
              </w:rPr>
            </w:pPr>
            <w:r w:rsidRPr="00723F1F">
              <w:rPr>
                <w:sz w:val="28"/>
              </w:rPr>
              <w:t>Purpose:_____________________________________________________________________________________________________________________________________</w:t>
            </w:r>
            <w:r>
              <w:rPr>
                <w:sz w:val="28"/>
              </w:rPr>
              <w:t>_</w:t>
            </w:r>
            <w:r w:rsidRPr="00723F1F">
              <w:rPr>
                <w:sz w:val="28"/>
              </w:rPr>
              <w:t>___</w:t>
            </w:r>
          </w:p>
          <w:p w14:paraId="686563DD" w14:textId="77777777" w:rsidR="006540B9" w:rsidRDefault="006540B9" w:rsidP="006540B9">
            <w:r>
              <w:t>Employee: ___________________________________   Date: ________________</w:t>
            </w:r>
          </w:p>
          <w:p w14:paraId="14B4FCFD" w14:textId="77777777" w:rsidR="006540B9" w:rsidRDefault="006540B9" w:rsidP="006540B9"/>
          <w:p w14:paraId="7E5A385E" w14:textId="77777777" w:rsidR="006540B9" w:rsidRDefault="006540B9" w:rsidP="006540B9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20CDCE4" wp14:editId="1282CAD5">
                  <wp:simplePos x="0" y="0"/>
                  <wp:positionH relativeFrom="column">
                    <wp:posOffset>3387090</wp:posOffset>
                  </wp:positionH>
                  <wp:positionV relativeFrom="paragraph">
                    <wp:posOffset>170815</wp:posOffset>
                  </wp:positionV>
                  <wp:extent cx="752475" cy="520700"/>
                  <wp:effectExtent l="0" t="0" r="9525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iles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Manager Approval: ___________________________   Date: _________________</w:t>
            </w:r>
          </w:p>
          <w:p w14:paraId="663172C5" w14:textId="77777777" w:rsidR="006540B9" w:rsidRPr="00723F1F" w:rsidRDefault="006540B9" w:rsidP="006540B9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3EAC031A" wp14:editId="67FFDF59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165735</wp:posOffset>
                  </wp:positionV>
                  <wp:extent cx="1294130" cy="282575"/>
                  <wp:effectExtent l="0" t="0" r="1270" b="317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130" cy="282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A38D7D1" w14:textId="223B417A" w:rsidR="007A1856" w:rsidRDefault="007A1856">
            <w:pPr>
              <w:pStyle w:val="Heading2"/>
              <w:contextualSpacing w:val="0"/>
            </w:pPr>
          </w:p>
        </w:tc>
      </w:tr>
      <w:tr w:rsidR="007A1856" w14:paraId="00380B39" w14:textId="77777777">
        <w:trPr>
          <w:trHeight w:hRule="exact" w:val="576"/>
        </w:trPr>
        <w:tc>
          <w:tcPr>
            <w:tcW w:w="6768" w:type="dxa"/>
            <w:vAlign w:val="center"/>
          </w:tcPr>
          <w:p w14:paraId="3F9497A2" w14:textId="17E299A5" w:rsidR="007A1856" w:rsidRDefault="007A1856"/>
        </w:tc>
        <w:tc>
          <w:tcPr>
            <w:tcW w:w="576" w:type="dxa"/>
            <w:vAlign w:val="center"/>
          </w:tcPr>
          <w:p w14:paraId="4289FAA4" w14:textId="77777777" w:rsidR="007A1856" w:rsidRDefault="007A1856"/>
        </w:tc>
        <w:tc>
          <w:tcPr>
            <w:tcW w:w="576" w:type="dxa"/>
            <w:vAlign w:val="center"/>
          </w:tcPr>
          <w:p w14:paraId="426148C9" w14:textId="77777777" w:rsidR="007A1856" w:rsidRDefault="007A1856"/>
        </w:tc>
        <w:tc>
          <w:tcPr>
            <w:tcW w:w="6768" w:type="dxa"/>
            <w:vAlign w:val="center"/>
          </w:tcPr>
          <w:p w14:paraId="29320D61" w14:textId="77777777" w:rsidR="007A1856" w:rsidRDefault="007A1856"/>
        </w:tc>
      </w:tr>
      <w:tr w:rsidR="007A1856" w14:paraId="6F7F1AE1" w14:textId="77777777">
        <w:trPr>
          <w:trHeight w:hRule="exact" w:val="576"/>
        </w:trPr>
        <w:tc>
          <w:tcPr>
            <w:tcW w:w="6768" w:type="dxa"/>
            <w:vAlign w:val="center"/>
          </w:tcPr>
          <w:p w14:paraId="01133A0A" w14:textId="77777777" w:rsidR="007A1856" w:rsidRDefault="007A1856"/>
        </w:tc>
        <w:tc>
          <w:tcPr>
            <w:tcW w:w="576" w:type="dxa"/>
            <w:vAlign w:val="center"/>
          </w:tcPr>
          <w:p w14:paraId="59A64B2E" w14:textId="77777777" w:rsidR="007A1856" w:rsidRDefault="007A1856"/>
        </w:tc>
        <w:tc>
          <w:tcPr>
            <w:tcW w:w="576" w:type="dxa"/>
            <w:vAlign w:val="center"/>
          </w:tcPr>
          <w:p w14:paraId="5B9EF8BE" w14:textId="77777777" w:rsidR="007A1856" w:rsidRDefault="007A1856"/>
        </w:tc>
        <w:tc>
          <w:tcPr>
            <w:tcW w:w="6768" w:type="dxa"/>
            <w:vAlign w:val="center"/>
          </w:tcPr>
          <w:p w14:paraId="7CB965B0" w14:textId="77777777" w:rsidR="007A1856" w:rsidRDefault="007A1856"/>
        </w:tc>
      </w:tr>
      <w:tr w:rsidR="007A1856" w14:paraId="21E281E6" w14:textId="77777777">
        <w:trPr>
          <w:trHeight w:hRule="exact" w:val="4968"/>
        </w:trPr>
        <w:tc>
          <w:tcPr>
            <w:tcW w:w="6768" w:type="dxa"/>
            <w:vAlign w:val="center"/>
          </w:tcPr>
          <w:p w14:paraId="6D869243" w14:textId="77777777" w:rsidR="006540B9" w:rsidRDefault="006540B9" w:rsidP="006540B9">
            <w:pPr>
              <w:pStyle w:val="Heading2"/>
              <w:ind w:left="0"/>
              <w:contextualSpacing w:val="0"/>
              <w:rPr>
                <w:rFonts w:ascii="HelveticaNeueLT Pro 93 BlkEx" w:hAnsi="HelveticaNeueLT Pro 93 BlkEx"/>
                <w:sz w:val="40"/>
              </w:rPr>
            </w:pPr>
            <w:r w:rsidRPr="00723F1F">
              <w:rPr>
                <w:rFonts w:ascii="HelveticaNeueLT Pro 93 BlkEx" w:hAnsi="HelveticaNeueLT Pro 93 BlkEx"/>
                <w:sz w:val="40"/>
              </w:rPr>
              <w:t>Shopping Pass</w:t>
            </w:r>
          </w:p>
          <w:p w14:paraId="5EA61810" w14:textId="77777777" w:rsidR="006540B9" w:rsidRDefault="006540B9" w:rsidP="006540B9">
            <w:pPr>
              <w:jc w:val="center"/>
            </w:pPr>
            <w:r>
              <w:t>One-time approval for credit card use</w:t>
            </w:r>
          </w:p>
          <w:p w14:paraId="24F6043E" w14:textId="77777777" w:rsidR="006540B9" w:rsidRPr="00723F1F" w:rsidRDefault="006540B9" w:rsidP="006540B9">
            <w:pPr>
              <w:spacing w:line="360" w:lineRule="auto"/>
              <w:rPr>
                <w:sz w:val="28"/>
              </w:rPr>
            </w:pPr>
            <w:r w:rsidRPr="00723F1F">
              <w:rPr>
                <w:sz w:val="28"/>
              </w:rPr>
              <w:t>Purpose:_____________________________________________________________________________________________________________________________________</w:t>
            </w:r>
            <w:r>
              <w:rPr>
                <w:sz w:val="28"/>
              </w:rPr>
              <w:t>_</w:t>
            </w:r>
            <w:r w:rsidRPr="00723F1F">
              <w:rPr>
                <w:sz w:val="28"/>
              </w:rPr>
              <w:t>___</w:t>
            </w:r>
          </w:p>
          <w:p w14:paraId="0D0D7D9E" w14:textId="77777777" w:rsidR="006540B9" w:rsidRDefault="006540B9" w:rsidP="006540B9">
            <w:r>
              <w:t>Employee: ___________________________________   Date: ________________</w:t>
            </w:r>
          </w:p>
          <w:p w14:paraId="5998C7A0" w14:textId="77777777" w:rsidR="006540B9" w:rsidRDefault="006540B9" w:rsidP="006540B9"/>
          <w:p w14:paraId="552F2BED" w14:textId="77777777" w:rsidR="006540B9" w:rsidRDefault="006540B9" w:rsidP="006540B9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48EC6E4" wp14:editId="24710181">
                  <wp:simplePos x="0" y="0"/>
                  <wp:positionH relativeFrom="column">
                    <wp:posOffset>3387090</wp:posOffset>
                  </wp:positionH>
                  <wp:positionV relativeFrom="paragraph">
                    <wp:posOffset>170815</wp:posOffset>
                  </wp:positionV>
                  <wp:extent cx="752475" cy="520700"/>
                  <wp:effectExtent l="0" t="0" r="9525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iles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Manager Approval: ___________________________   Date: _________________</w:t>
            </w:r>
          </w:p>
          <w:p w14:paraId="0DB50508" w14:textId="77777777" w:rsidR="006540B9" w:rsidRPr="00723F1F" w:rsidRDefault="006540B9" w:rsidP="006540B9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E538244" wp14:editId="04B91A5D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165735</wp:posOffset>
                  </wp:positionV>
                  <wp:extent cx="1294130" cy="282575"/>
                  <wp:effectExtent l="0" t="0" r="1270" b="317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130" cy="282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7B9F352" w14:textId="272D6988" w:rsidR="007A1856" w:rsidRDefault="007A1856">
            <w:pPr>
              <w:pStyle w:val="Heading2"/>
              <w:contextualSpacing w:val="0"/>
            </w:pPr>
          </w:p>
        </w:tc>
        <w:tc>
          <w:tcPr>
            <w:tcW w:w="576" w:type="dxa"/>
            <w:vAlign w:val="center"/>
          </w:tcPr>
          <w:p w14:paraId="73B85BF0" w14:textId="77777777" w:rsidR="007A1856" w:rsidRDefault="007A1856"/>
        </w:tc>
        <w:tc>
          <w:tcPr>
            <w:tcW w:w="576" w:type="dxa"/>
            <w:vAlign w:val="center"/>
          </w:tcPr>
          <w:p w14:paraId="02AC0D83" w14:textId="77777777" w:rsidR="007A1856" w:rsidRDefault="007A1856"/>
        </w:tc>
        <w:tc>
          <w:tcPr>
            <w:tcW w:w="6768" w:type="dxa"/>
            <w:vAlign w:val="center"/>
          </w:tcPr>
          <w:p w14:paraId="73CB595C" w14:textId="77777777" w:rsidR="006540B9" w:rsidRDefault="006540B9" w:rsidP="006540B9">
            <w:pPr>
              <w:pStyle w:val="Heading2"/>
              <w:ind w:left="0"/>
              <w:contextualSpacing w:val="0"/>
              <w:rPr>
                <w:rFonts w:ascii="HelveticaNeueLT Pro 93 BlkEx" w:hAnsi="HelveticaNeueLT Pro 93 BlkEx"/>
                <w:sz w:val="40"/>
              </w:rPr>
            </w:pPr>
            <w:r w:rsidRPr="00723F1F">
              <w:rPr>
                <w:rFonts w:ascii="HelveticaNeueLT Pro 93 BlkEx" w:hAnsi="HelveticaNeueLT Pro 93 BlkEx"/>
                <w:sz w:val="40"/>
              </w:rPr>
              <w:t>Shopping Pass</w:t>
            </w:r>
          </w:p>
          <w:p w14:paraId="5B3012DC" w14:textId="77777777" w:rsidR="006540B9" w:rsidRDefault="006540B9" w:rsidP="006540B9">
            <w:pPr>
              <w:jc w:val="center"/>
            </w:pPr>
            <w:r>
              <w:t>One-time approval for credit card use</w:t>
            </w:r>
          </w:p>
          <w:p w14:paraId="5E506640" w14:textId="77777777" w:rsidR="006540B9" w:rsidRPr="00723F1F" w:rsidRDefault="006540B9" w:rsidP="006540B9">
            <w:pPr>
              <w:spacing w:line="360" w:lineRule="auto"/>
              <w:rPr>
                <w:sz w:val="28"/>
              </w:rPr>
            </w:pPr>
            <w:r w:rsidRPr="00723F1F">
              <w:rPr>
                <w:sz w:val="28"/>
              </w:rPr>
              <w:t>Purpose:_____________________________________________________________________________________________________________________________________</w:t>
            </w:r>
            <w:r>
              <w:rPr>
                <w:sz w:val="28"/>
              </w:rPr>
              <w:t>_</w:t>
            </w:r>
            <w:r w:rsidRPr="00723F1F">
              <w:rPr>
                <w:sz w:val="28"/>
              </w:rPr>
              <w:t>___</w:t>
            </w:r>
          </w:p>
          <w:p w14:paraId="4D6F8768" w14:textId="77777777" w:rsidR="006540B9" w:rsidRDefault="006540B9" w:rsidP="006540B9">
            <w:r>
              <w:t>Employee: ___________________________________   Date: ________________</w:t>
            </w:r>
          </w:p>
          <w:p w14:paraId="4AAA78AC" w14:textId="77777777" w:rsidR="006540B9" w:rsidRDefault="006540B9" w:rsidP="006540B9"/>
          <w:p w14:paraId="08E43ACD" w14:textId="77777777" w:rsidR="006540B9" w:rsidRDefault="006540B9" w:rsidP="006540B9"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2A9AB36F" wp14:editId="0BE283EB">
                  <wp:simplePos x="0" y="0"/>
                  <wp:positionH relativeFrom="column">
                    <wp:posOffset>3387090</wp:posOffset>
                  </wp:positionH>
                  <wp:positionV relativeFrom="paragraph">
                    <wp:posOffset>170815</wp:posOffset>
                  </wp:positionV>
                  <wp:extent cx="752475" cy="520700"/>
                  <wp:effectExtent l="0" t="0" r="9525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iles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Manager Approval: ___________________________   Date: _________________</w:t>
            </w:r>
          </w:p>
          <w:p w14:paraId="36B0758F" w14:textId="77777777" w:rsidR="006540B9" w:rsidRPr="00723F1F" w:rsidRDefault="006540B9" w:rsidP="006540B9"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0BEB72A4" wp14:editId="6299ADC1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165735</wp:posOffset>
                  </wp:positionV>
                  <wp:extent cx="1294130" cy="282575"/>
                  <wp:effectExtent l="0" t="0" r="1270" b="3175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130" cy="282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C8EABF" w14:textId="309D8CC0" w:rsidR="007A1856" w:rsidRDefault="007A1856">
            <w:pPr>
              <w:pStyle w:val="Heading2"/>
              <w:contextualSpacing w:val="0"/>
            </w:pPr>
          </w:p>
        </w:tc>
      </w:tr>
    </w:tbl>
    <w:p w14:paraId="099E063C" w14:textId="77777777" w:rsidR="007A1856" w:rsidRDefault="007A1856">
      <w:pPr>
        <w:spacing w:before="0" w:after="0" w:line="60" w:lineRule="exact"/>
        <w:rPr>
          <w:sz w:val="6"/>
          <w:szCs w:val="6"/>
        </w:rPr>
      </w:pPr>
    </w:p>
    <w:p w14:paraId="6F5F2B1F" w14:textId="77777777" w:rsidR="007A1856" w:rsidRDefault="007A1856">
      <w:pPr>
        <w:spacing w:before="0" w:after="0" w:line="60" w:lineRule="exact"/>
        <w:rPr>
          <w:sz w:val="6"/>
          <w:szCs w:val="6"/>
        </w:rPr>
      </w:pPr>
    </w:p>
    <w:sectPr w:rsidR="007A1856">
      <w:pgSz w:w="15840" w:h="12240" w:orient="landscape" w:code="1"/>
      <w:pgMar w:top="576" w:right="576" w:bottom="432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60ACE" w14:textId="77777777" w:rsidR="00723F1F" w:rsidRDefault="00723F1F">
      <w:r>
        <w:separator/>
      </w:r>
    </w:p>
  </w:endnote>
  <w:endnote w:type="continuationSeparator" w:id="0">
    <w:p w14:paraId="6D0D77D1" w14:textId="77777777" w:rsidR="00723F1F" w:rsidRDefault="00723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NeueLT Pro 93 BlkEx">
    <w:panose1 w:val="020B0A07040502030204"/>
    <w:charset w:val="00"/>
    <w:family w:val="swiss"/>
    <w:notTrueType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8FBCC" w14:textId="77777777" w:rsidR="00723F1F" w:rsidRDefault="00723F1F">
      <w:r>
        <w:separator/>
      </w:r>
    </w:p>
  </w:footnote>
  <w:footnote w:type="continuationSeparator" w:id="0">
    <w:p w14:paraId="6CA51F4B" w14:textId="77777777" w:rsidR="00723F1F" w:rsidRDefault="00723F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1F"/>
    <w:rsid w:val="006540B9"/>
    <w:rsid w:val="00723F1F"/>
    <w:rsid w:val="007A1856"/>
    <w:rsid w:val="00970B1A"/>
    <w:rsid w:val="00B2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09864"/>
  <w15:chartTrackingRefBased/>
  <w15:docId w15:val="{C76E37EF-8BE2-4BD3-86F2-89E63FE2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20" w:after="120" w:line="240" w:lineRule="auto"/>
      <w:jc w:val="both"/>
    </w:pPr>
    <w:rPr>
      <w:color w:val="000000" w:themeColor="text1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10" w:color="A6A6A6" w:themeColor="background1" w:themeShade="A6"/>
      </w:pBdr>
      <w:spacing w:before="0" w:after="0"/>
      <w:jc w:val="center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360" w:after="0"/>
      <w:ind w:left="432" w:right="432"/>
      <w:contextualSpacing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noProof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2E74B5" w:themeColor="accent1" w:themeShade="BF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oSpacing">
    <w:name w:val="No Spacing"/>
    <w:uiPriority w:val="1"/>
    <w:qFormat/>
    <w:pPr>
      <w:spacing w:after="0" w:line="240" w:lineRule="auto"/>
    </w:pPr>
    <w:rPr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hall\AppData\Roaming\Microsoft\Templates\Postcard%20to%20job%20candidates%20who%20apply%20too%20late%20(4%20per%20pag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E4D6D85-30A3-4A62-A85C-C047994EDF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Postcard to job candidates who apply too late (4 per page).dotx</Template>
  <TotalTime>25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Rick Hall</dc:creator>
  <cp:keywords/>
  <cp:lastModifiedBy>Rick Hall</cp:lastModifiedBy>
  <cp:revision>2</cp:revision>
  <cp:lastPrinted>2018-01-22T13:52:00Z</cp:lastPrinted>
  <dcterms:created xsi:type="dcterms:W3CDTF">2018-01-22T13:36:00Z</dcterms:created>
  <dcterms:modified xsi:type="dcterms:W3CDTF">2018-01-22T14:01:00Z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TC039883119991</vt:lpwstr>
  </property>
</Properties>
</file>